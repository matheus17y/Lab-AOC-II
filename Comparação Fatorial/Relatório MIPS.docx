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EC49FE" w:rsidP="101B336D" w:rsidRDefault="00EC49FE" w14:paraId="625191CC" wp14:textId="0EFFC007">
      <w:pPr>
        <w:pStyle w:val="Ttulo"/>
        <w:ind w:firstLine="0"/>
        <w:rPr>
          <w:lang w:val="pt-BR"/>
        </w:rPr>
      </w:pPr>
      <w:r w:rsidRPr="101B336D" w:rsidR="28C85F25">
        <w:rPr>
          <w:lang w:val="pt-BR"/>
        </w:rPr>
        <w:t xml:space="preserve"> </w:t>
      </w:r>
      <w:r w:rsidRPr="101B336D" w:rsidR="28C85F25">
        <w:rPr>
          <w:lang w:val="pt-BR"/>
        </w:rPr>
        <w:t>Diferença do Código Mip</w:t>
      </w:r>
      <w:r w:rsidRPr="101B336D" w:rsidR="28C85F25">
        <w:rPr>
          <w:lang w:val="pt-BR"/>
        </w:rPr>
        <w:t>s Ma</w:t>
      </w:r>
      <w:r w:rsidRPr="101B336D" w:rsidR="28C85F25">
        <w:rPr>
          <w:lang w:val="pt-BR"/>
        </w:rPr>
        <w:t>nual x Chat GPT</w:t>
      </w:r>
    </w:p>
    <w:p xmlns:wp14="http://schemas.microsoft.com/office/word/2010/wordml" w:rsidRPr="0039084B" w:rsidR="00EC49FE" w:rsidP="101B336D" w:rsidRDefault="00EC49FE" w14:paraId="0CB5A89D" wp14:textId="39325A81">
      <w:pPr>
        <w:pStyle w:val="Author"/>
        <w:rPr>
          <w:vertAlign w:val="superscript"/>
          <w:lang w:val="pt-BR"/>
        </w:rPr>
      </w:pPr>
      <w:r w:rsidRPr="101B336D" w:rsidR="65B3A9E7">
        <w:rPr>
          <w:lang w:val="pt-BR"/>
        </w:rPr>
        <w:t>Matheus Militão Santos</w:t>
      </w:r>
    </w:p>
    <w:p w:rsidR="65B3A9E7" w:rsidP="101B336D" w:rsidRDefault="65B3A9E7" w14:paraId="3B09D417" w14:textId="79182156">
      <w:pPr>
        <w:spacing w:before="240"/>
        <w:jc w:val="center"/>
        <w:rPr>
          <w:lang w:val="pt-BR"/>
        </w:rPr>
      </w:pPr>
      <w:r w:rsidRPr="101B336D" w:rsidR="65B3A9E7">
        <w:rPr>
          <w:rStyle w:val="AddressChar"/>
        </w:rPr>
        <w:t>Pontifícia Universidade Católica de Minas Gerais - Poços de Caldas – MG</w:t>
      </w:r>
      <w:r w:rsidRPr="101B336D" w:rsidR="57D685AB">
        <w:rPr>
          <w:rStyle w:val="AddressChar"/>
        </w:rPr>
        <w:t xml:space="preserve"> – </w:t>
      </w:r>
      <w:r w:rsidRPr="101B336D" w:rsidR="65B3A9E7">
        <w:rPr>
          <w:rStyle w:val="AddressChar"/>
        </w:rPr>
        <w:t>BRASIL</w:t>
      </w:r>
    </w:p>
    <w:p xmlns:wp14="http://schemas.microsoft.com/office/word/2010/wordml" w:rsidRPr="00556B9F" w:rsidR="00EC49FE" w:rsidP="00EE70EF" w:rsidRDefault="00EC49FE" w14:paraId="672A6659" wp14:textId="2A61B4D6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  <w:r w:rsidRPr="101B336D" w:rsidR="71B49E3A">
        <w:rPr>
          <w:lang w:val="pt-BR"/>
        </w:rPr>
        <w:t>militaomatheus@outlook.com.br</w:t>
      </w:r>
    </w:p>
    <w:p w:rsidR="5D7D0369" w:rsidP="101B336D" w:rsidRDefault="5D7D0369" w14:paraId="561237FD" w14:textId="4BFCA66B">
      <w:pPr>
        <w:pStyle w:val="Abstract"/>
      </w:pPr>
      <w:r w:rsidRPr="101B336D" w:rsidR="5D7D0369">
        <w:rPr>
          <w:b w:val="1"/>
          <w:bCs w:val="1"/>
        </w:rPr>
        <w:t>Resumo.</w:t>
      </w:r>
      <w:r w:rsidR="5D7D0369">
        <w:rPr/>
        <w:t xml:space="preserve"> Este relatório compara a implementação de um c</w:t>
      </w:r>
      <w:r w:rsidR="5C6357EE">
        <w:rPr/>
        <w:t xml:space="preserve">ódigo do cálculo fatorial </w:t>
      </w:r>
      <w:r w:rsidR="067EEDFA">
        <w:rPr/>
        <w:t xml:space="preserve">feito por um humano e outro feito pelo </w:t>
      </w:r>
      <w:r w:rsidR="067EEDFA">
        <w:rPr/>
        <w:t>chatGPT</w:t>
      </w:r>
      <w:r w:rsidR="067EEDFA">
        <w:rPr/>
        <w:t xml:space="preserve">. </w:t>
      </w:r>
      <w:r w:rsidR="0B89B710">
        <w:rPr/>
        <w:t xml:space="preserve">A análise aborda aspectos como entrada e saída de dados, implementação da função fatorial, e a clareza da sintaxe e dos comentários. </w:t>
      </w:r>
    </w:p>
    <w:p w:rsidR="5D7D0369" w:rsidP="101B336D" w:rsidRDefault="5D7D0369" w14:paraId="15EA2B48" w14:textId="63B2F11B">
      <w:pPr>
        <w:pStyle w:val="Abstract"/>
        <w:ind w:left="454"/>
      </w:pPr>
      <w:r w:rsidR="5D7D0369">
        <w:rPr/>
        <w:t xml:space="preserve"> </w:t>
      </w:r>
    </w:p>
    <w:p w:rsidR="101B336D" w:rsidP="101B336D" w:rsidRDefault="101B336D" w14:paraId="5C29504E" w14:textId="5ECF04C8">
      <w:pPr>
        <w:pStyle w:val="Abstract"/>
        <w:rPr>
          <w:b w:val="1"/>
          <w:bCs w:val="1"/>
        </w:rPr>
      </w:pPr>
    </w:p>
    <w:p w:rsidR="00EC49FE" w:rsidP="101B336D" w:rsidRDefault="00EC49FE" w14:paraId="7A096458" w14:textId="6D3598D2">
      <w:pPr>
        <w:pStyle w:val="Abstract"/>
      </w:pPr>
      <w:r w:rsidRPr="101B336D" w:rsidR="00EC49FE">
        <w:rPr>
          <w:b w:val="1"/>
          <w:bCs w:val="1"/>
        </w:rPr>
        <w:t>Abstract.</w:t>
      </w:r>
      <w:r w:rsidR="00EC49FE">
        <w:rPr/>
        <w:t xml:space="preserve"> </w:t>
      </w:r>
      <w:r w:rsidR="0DB3940E">
        <w:rPr/>
        <w:t>This report compares the implementation of a factorial calculation code written by a human and another generated by ChatGPT. The analysis addresses aspects such as input and output handling, implementation of the factorial function, and the clarity of syntax and comments.</w:t>
      </w:r>
    </w:p>
    <w:p w:rsidR="101B336D" w:rsidP="101B336D" w:rsidRDefault="101B336D" w14:paraId="5FB3BAD9" w14:textId="15CFBBCB">
      <w:pPr>
        <w:pStyle w:val="Ttulo1"/>
      </w:pPr>
    </w:p>
    <w:p xmlns:wp14="http://schemas.microsoft.com/office/word/2010/wordml" w:rsidR="00EC49FE" w:rsidP="00EE70EF" w:rsidRDefault="00EC49FE" w14:paraId="63D866D1" wp14:textId="1C3BC64B">
      <w:pPr>
        <w:pStyle w:val="Ttulo1"/>
      </w:pPr>
      <w:r w:rsidR="00EC49FE">
        <w:rPr/>
        <w:t xml:space="preserve">1. </w:t>
      </w:r>
      <w:r w:rsidR="3F6A6F20">
        <w:rPr/>
        <w:t>Os</w:t>
      </w:r>
      <w:r w:rsidR="3F6A6F20">
        <w:rPr/>
        <w:t xml:space="preserve"> códigos</w:t>
      </w:r>
    </w:p>
    <w:p xmlns:wp14="http://schemas.microsoft.com/office/word/2010/wordml" w:rsidR="00EC49FE" w:rsidP="101B336D" w:rsidRDefault="00EC49FE" w14:paraId="6D2D341B" wp14:textId="6E7666DB">
      <w:pPr>
        <w:pStyle w:val="Normal"/>
        <w:rPr>
          <w:b w:val="1"/>
          <w:bCs w:val="1"/>
        </w:rPr>
      </w:pPr>
    </w:p>
    <w:p xmlns:wp14="http://schemas.microsoft.com/office/word/2010/wordml" w:rsidR="00EC49FE" w:rsidP="101B336D" w:rsidRDefault="00EC49FE" w14:paraId="7753DAC1" wp14:textId="6CD289E6">
      <w:pPr>
        <w:pStyle w:val="Normal"/>
      </w:pPr>
      <w:r w:rsidRPr="101B336D" w:rsidR="1E7FA117">
        <w:rPr>
          <w:b w:val="1"/>
          <w:bCs w:val="1"/>
        </w:rPr>
        <w:t xml:space="preserve">1.1 Código </w:t>
      </w:r>
      <w:r w:rsidRPr="101B336D" w:rsidR="1E7FA117">
        <w:rPr>
          <w:b w:val="1"/>
          <w:bCs w:val="1"/>
        </w:rPr>
        <w:t>feito</w:t>
      </w:r>
      <w:r w:rsidRPr="101B336D" w:rsidR="1E7FA117">
        <w:rPr>
          <w:b w:val="1"/>
          <w:bCs w:val="1"/>
        </w:rPr>
        <w:t xml:space="preserve"> </w:t>
      </w:r>
      <w:r w:rsidRPr="101B336D" w:rsidR="1E7FA117">
        <w:rPr>
          <w:b w:val="1"/>
          <w:bCs w:val="1"/>
        </w:rPr>
        <w:t>manualmente</w:t>
      </w:r>
      <w:r w:rsidRPr="101B336D" w:rsidR="1E7FA117">
        <w:rPr>
          <w:b w:val="1"/>
          <w:bCs w:val="1"/>
        </w:rPr>
        <w:t xml:space="preserve"> </w:t>
      </w:r>
    </w:p>
    <w:p xmlns:wp14="http://schemas.microsoft.com/office/word/2010/wordml" w:rsidR="00EC49FE" w:rsidP="101B336D" w:rsidRDefault="00EC49FE" w14:paraId="16608636" wp14:textId="1B6CF642">
      <w:pPr>
        <w:pStyle w:val="Normal"/>
        <w:rPr>
          <w:b w:val="1"/>
          <w:bCs w:val="1"/>
        </w:rPr>
      </w:pPr>
    </w:p>
    <w:p xmlns:wp14="http://schemas.microsoft.com/office/word/2010/wordml" w:rsidR="00EC49FE" w:rsidP="101B336D" w:rsidRDefault="00EC49FE" w14:paraId="5388D3C1" wp14:textId="39B4DF3D">
      <w:pPr>
        <w:pStyle w:val="Normal"/>
      </w:pPr>
      <w:r w:rsidR="1E7FA117">
        <w:rPr/>
        <w:t xml:space="preserve">.data </w:t>
      </w:r>
    </w:p>
    <w:p xmlns:wp14="http://schemas.microsoft.com/office/word/2010/wordml" w:rsidR="00EC49FE" w:rsidP="101B336D" w:rsidRDefault="00EC49FE" w14:paraId="6DB2A677" wp14:textId="6B17B8AC">
      <w:pPr>
        <w:pStyle w:val="Normal"/>
      </w:pPr>
      <w:r w:rsidR="1E7FA117">
        <w:rPr/>
        <w:t>mensagemI: .asciiz "Qual numero voce deseja calcular o fatorial ?"</w:t>
      </w:r>
    </w:p>
    <w:p xmlns:wp14="http://schemas.microsoft.com/office/word/2010/wordml" w:rsidR="00EC49FE" w:rsidP="101B336D" w:rsidRDefault="00EC49FE" w14:paraId="16A1525A" wp14:textId="03FDD762">
      <w:pPr>
        <w:pStyle w:val="Normal"/>
      </w:pPr>
      <w:r w:rsidR="1E7FA117">
        <w:rPr/>
        <w:t>mensagemR: .ascii "\n O fatorial e"</w:t>
      </w:r>
    </w:p>
    <w:p xmlns:wp14="http://schemas.microsoft.com/office/word/2010/wordml" w:rsidR="00EC49FE" w:rsidP="101B336D" w:rsidRDefault="00EC49FE" w14:paraId="23C72ED3" wp14:textId="34C2149C">
      <w:pPr>
        <w:pStyle w:val="Normal"/>
      </w:pPr>
      <w:r w:rsidR="1E7FA117">
        <w:rPr/>
        <w:t xml:space="preserve">numero: .word 0 </w:t>
      </w:r>
    </w:p>
    <w:p xmlns:wp14="http://schemas.microsoft.com/office/word/2010/wordml" w:rsidR="00EC49FE" w:rsidP="101B336D" w:rsidRDefault="00EC49FE" w14:paraId="22724FCC" wp14:textId="233C8983">
      <w:pPr>
        <w:pStyle w:val="Normal"/>
      </w:pPr>
      <w:r w:rsidR="1E7FA117">
        <w:rPr/>
        <w:t>resp: .word 0</w:t>
      </w:r>
    </w:p>
    <w:p xmlns:wp14="http://schemas.microsoft.com/office/word/2010/wordml" w:rsidR="00EC49FE" w:rsidP="101B336D" w:rsidRDefault="00EC49FE" w14:paraId="03E9C684" wp14:textId="7827DFD9">
      <w:pPr>
        <w:pStyle w:val="Normal"/>
      </w:pPr>
    </w:p>
    <w:p xmlns:wp14="http://schemas.microsoft.com/office/word/2010/wordml" w:rsidR="00EC49FE" w:rsidP="101B336D" w:rsidRDefault="00EC49FE" w14:paraId="445E6EA6" wp14:textId="48A879F7">
      <w:pPr>
        <w:pStyle w:val="Normal"/>
      </w:pPr>
      <w:r w:rsidR="1E7FA117">
        <w:rPr/>
        <w:t>.text</w:t>
      </w:r>
    </w:p>
    <w:p xmlns:wp14="http://schemas.microsoft.com/office/word/2010/wordml" w:rsidR="00EC49FE" w:rsidP="101B336D" w:rsidRDefault="00EC49FE" w14:paraId="4B1EBBC5" wp14:textId="548770F6">
      <w:pPr>
        <w:pStyle w:val="Normal"/>
      </w:pPr>
      <w:r w:rsidR="1E7FA117">
        <w:rPr/>
        <w:t>.globl main</w:t>
      </w:r>
    </w:p>
    <w:p xmlns:wp14="http://schemas.microsoft.com/office/word/2010/wordml" w:rsidR="00EC49FE" w:rsidP="101B336D" w:rsidRDefault="00EC49FE" w14:paraId="1768C2F1" wp14:textId="15DED61C">
      <w:pPr>
        <w:pStyle w:val="Normal"/>
      </w:pPr>
      <w:r w:rsidR="1E7FA117">
        <w:rPr/>
        <w:t>main:</w:t>
      </w:r>
    </w:p>
    <w:p xmlns:wp14="http://schemas.microsoft.com/office/word/2010/wordml" w:rsidR="00EC49FE" w:rsidP="101B336D" w:rsidRDefault="00EC49FE" w14:paraId="1E8AABB5" wp14:textId="092B5EA9">
      <w:pPr>
        <w:pStyle w:val="Normal"/>
      </w:pPr>
      <w:r w:rsidR="1E7FA117">
        <w:rPr/>
        <w:t xml:space="preserve"># Ler o número do usuário </w:t>
      </w:r>
    </w:p>
    <w:p xmlns:wp14="http://schemas.microsoft.com/office/word/2010/wordml" w:rsidR="00EC49FE" w:rsidP="101B336D" w:rsidRDefault="00EC49FE" w14:paraId="47346D1D" wp14:textId="73C71F5A">
      <w:pPr>
        <w:pStyle w:val="Normal"/>
      </w:pPr>
      <w:r w:rsidR="1E7FA117">
        <w:rPr/>
        <w:t>li $v0, 4</w:t>
      </w:r>
    </w:p>
    <w:p xmlns:wp14="http://schemas.microsoft.com/office/word/2010/wordml" w:rsidR="00EC49FE" w:rsidP="101B336D" w:rsidRDefault="00EC49FE" w14:paraId="6DA39C86" wp14:textId="422DEE4E">
      <w:pPr>
        <w:pStyle w:val="Normal"/>
      </w:pPr>
      <w:r w:rsidR="1E7FA117">
        <w:rPr/>
        <w:t>la $a0, mensagemI</w:t>
      </w:r>
    </w:p>
    <w:p xmlns:wp14="http://schemas.microsoft.com/office/word/2010/wordml" w:rsidR="00EC49FE" w:rsidP="101B336D" w:rsidRDefault="00EC49FE" w14:paraId="28EBAD0C" wp14:textId="0EF8A731">
      <w:pPr>
        <w:pStyle w:val="Normal"/>
      </w:pPr>
      <w:r w:rsidR="1E7FA117">
        <w:rPr/>
        <w:t xml:space="preserve">syscall </w:t>
      </w:r>
    </w:p>
    <w:p xmlns:wp14="http://schemas.microsoft.com/office/word/2010/wordml" w:rsidR="00EC49FE" w:rsidP="101B336D" w:rsidRDefault="00EC49FE" w14:paraId="5D9D4D2A" wp14:textId="31F1CE04">
      <w:pPr>
        <w:pStyle w:val="Normal"/>
      </w:pPr>
    </w:p>
    <w:p xmlns:wp14="http://schemas.microsoft.com/office/word/2010/wordml" w:rsidR="00EC49FE" w:rsidP="101B336D" w:rsidRDefault="00EC49FE" w14:paraId="395EE768" wp14:textId="0F5079AB">
      <w:pPr>
        <w:pStyle w:val="Normal"/>
      </w:pPr>
      <w:r w:rsidR="1E7FA117">
        <w:rPr/>
        <w:t>li $v0, 5</w:t>
      </w:r>
    </w:p>
    <w:p xmlns:wp14="http://schemas.microsoft.com/office/word/2010/wordml" w:rsidR="00EC49FE" w:rsidP="101B336D" w:rsidRDefault="00EC49FE" w14:paraId="623065E4" wp14:textId="011800B2">
      <w:pPr>
        <w:pStyle w:val="Normal"/>
      </w:pPr>
      <w:r w:rsidR="1E7FA117">
        <w:rPr/>
        <w:t>syscall</w:t>
      </w:r>
    </w:p>
    <w:p xmlns:wp14="http://schemas.microsoft.com/office/word/2010/wordml" w:rsidR="00EC49FE" w:rsidP="101B336D" w:rsidRDefault="00EC49FE" w14:paraId="4AB17EC4" wp14:textId="0861B797">
      <w:pPr>
        <w:pStyle w:val="Normal"/>
      </w:pPr>
    </w:p>
    <w:p xmlns:wp14="http://schemas.microsoft.com/office/word/2010/wordml" w:rsidR="00EC49FE" w:rsidP="101B336D" w:rsidRDefault="00EC49FE" w14:paraId="1E1B49AE" wp14:textId="7619A1EE">
      <w:pPr>
        <w:pStyle w:val="Normal"/>
      </w:pPr>
      <w:r w:rsidR="1E7FA117">
        <w:rPr/>
        <w:t xml:space="preserve">sw $v0, numero </w:t>
      </w:r>
    </w:p>
    <w:p xmlns:wp14="http://schemas.microsoft.com/office/word/2010/wordml" w:rsidR="00EC49FE" w:rsidP="101B336D" w:rsidRDefault="00EC49FE" w14:paraId="0F622FBC" wp14:textId="72EB966D">
      <w:pPr>
        <w:pStyle w:val="Normal"/>
      </w:pPr>
    </w:p>
    <w:p xmlns:wp14="http://schemas.microsoft.com/office/word/2010/wordml" w:rsidR="00EC49FE" w:rsidP="101B336D" w:rsidRDefault="00EC49FE" w14:paraId="540A0508" wp14:textId="54144A13">
      <w:pPr>
        <w:pStyle w:val="Normal"/>
      </w:pPr>
      <w:r w:rsidR="1E7FA117">
        <w:rPr/>
        <w:t xml:space="preserve"># Chamada da função fatorial </w:t>
      </w:r>
    </w:p>
    <w:p xmlns:wp14="http://schemas.microsoft.com/office/word/2010/wordml" w:rsidR="00EC49FE" w:rsidP="101B336D" w:rsidRDefault="00EC49FE" w14:paraId="4A4E4CCD" wp14:textId="43407E70">
      <w:pPr>
        <w:pStyle w:val="Normal"/>
      </w:pPr>
      <w:r w:rsidR="1E7FA117">
        <w:rPr/>
        <w:t xml:space="preserve">lw $a0, numero </w:t>
      </w:r>
    </w:p>
    <w:p xmlns:wp14="http://schemas.microsoft.com/office/word/2010/wordml" w:rsidR="00EC49FE" w:rsidP="101B336D" w:rsidRDefault="00EC49FE" w14:paraId="5C6D2E0A" wp14:textId="0D5EF3DB">
      <w:pPr>
        <w:pStyle w:val="Normal"/>
      </w:pPr>
      <w:r w:rsidR="1E7FA117">
        <w:rPr/>
        <w:t xml:space="preserve">jal fatorial </w:t>
      </w:r>
    </w:p>
    <w:p xmlns:wp14="http://schemas.microsoft.com/office/word/2010/wordml" w:rsidR="00EC49FE" w:rsidP="101B336D" w:rsidRDefault="00EC49FE" w14:paraId="15CCF3A8" wp14:textId="29421F42">
      <w:pPr>
        <w:pStyle w:val="Normal"/>
      </w:pPr>
      <w:r w:rsidR="1E7FA117">
        <w:rPr/>
        <w:t xml:space="preserve">sw $v0, resp </w:t>
      </w:r>
    </w:p>
    <w:p xmlns:wp14="http://schemas.microsoft.com/office/word/2010/wordml" w:rsidR="00EC49FE" w:rsidP="101B336D" w:rsidRDefault="00EC49FE" w14:paraId="4D2EC2EF" wp14:textId="7077CD01">
      <w:pPr>
        <w:pStyle w:val="Normal"/>
      </w:pPr>
    </w:p>
    <w:p xmlns:wp14="http://schemas.microsoft.com/office/word/2010/wordml" w:rsidR="00EC49FE" w:rsidP="101B336D" w:rsidRDefault="00EC49FE" w14:paraId="46DE0072" wp14:textId="745D7230">
      <w:pPr>
        <w:pStyle w:val="Normal"/>
      </w:pPr>
      <w:r w:rsidR="1E7FA117">
        <w:rPr/>
        <w:t xml:space="preserve"># Mostrar o resultado </w:t>
      </w:r>
    </w:p>
    <w:p xmlns:wp14="http://schemas.microsoft.com/office/word/2010/wordml" w:rsidR="00EC49FE" w:rsidP="101B336D" w:rsidRDefault="00EC49FE" w14:paraId="64285911" wp14:textId="67836494">
      <w:pPr>
        <w:pStyle w:val="Normal"/>
      </w:pPr>
      <w:r w:rsidR="1E7FA117">
        <w:rPr/>
        <w:t>li $v0, 4</w:t>
      </w:r>
    </w:p>
    <w:p xmlns:wp14="http://schemas.microsoft.com/office/word/2010/wordml" w:rsidR="00EC49FE" w:rsidP="101B336D" w:rsidRDefault="00EC49FE" w14:paraId="5601283A" wp14:textId="7FFF83D7">
      <w:pPr>
        <w:pStyle w:val="Normal"/>
      </w:pPr>
      <w:r w:rsidR="1E7FA117">
        <w:rPr/>
        <w:t>la $a0, mensagemR</w:t>
      </w:r>
    </w:p>
    <w:p xmlns:wp14="http://schemas.microsoft.com/office/word/2010/wordml" w:rsidR="00EC49FE" w:rsidP="101B336D" w:rsidRDefault="00EC49FE" w14:paraId="62BB110B" wp14:textId="4C66BF0E">
      <w:pPr>
        <w:pStyle w:val="Normal"/>
      </w:pPr>
      <w:r w:rsidR="1E7FA117">
        <w:rPr/>
        <w:t>syscall</w:t>
      </w:r>
    </w:p>
    <w:p xmlns:wp14="http://schemas.microsoft.com/office/word/2010/wordml" w:rsidR="00EC49FE" w:rsidP="101B336D" w:rsidRDefault="00EC49FE" w14:paraId="5E461F9F" wp14:textId="6FF49DB8">
      <w:pPr>
        <w:pStyle w:val="Normal"/>
      </w:pPr>
    </w:p>
    <w:p xmlns:wp14="http://schemas.microsoft.com/office/word/2010/wordml" w:rsidR="00EC49FE" w:rsidP="101B336D" w:rsidRDefault="00EC49FE" w14:paraId="5D4159AD" wp14:textId="779C308D">
      <w:pPr>
        <w:pStyle w:val="Normal"/>
      </w:pPr>
      <w:r w:rsidR="1E7FA117">
        <w:rPr/>
        <w:t>li $v0, 1</w:t>
      </w:r>
    </w:p>
    <w:p xmlns:wp14="http://schemas.microsoft.com/office/word/2010/wordml" w:rsidR="00EC49FE" w:rsidP="101B336D" w:rsidRDefault="00EC49FE" w14:paraId="1F7709EA" wp14:textId="555DF16F">
      <w:pPr>
        <w:pStyle w:val="Normal"/>
      </w:pPr>
      <w:r w:rsidR="1E7FA117">
        <w:rPr/>
        <w:t>lw $a0, resp</w:t>
      </w:r>
    </w:p>
    <w:p xmlns:wp14="http://schemas.microsoft.com/office/word/2010/wordml" w:rsidR="00EC49FE" w:rsidP="101B336D" w:rsidRDefault="00EC49FE" w14:paraId="1147F269" wp14:textId="550C63AB">
      <w:pPr>
        <w:pStyle w:val="Normal"/>
      </w:pPr>
      <w:r w:rsidR="1E7FA117">
        <w:rPr/>
        <w:t>syscall</w:t>
      </w:r>
    </w:p>
    <w:p xmlns:wp14="http://schemas.microsoft.com/office/word/2010/wordml" w:rsidR="00EC49FE" w:rsidP="101B336D" w:rsidRDefault="00EC49FE" w14:paraId="64EE76A2" wp14:textId="0A7F45E8">
      <w:pPr>
        <w:pStyle w:val="Normal"/>
      </w:pPr>
    </w:p>
    <w:p xmlns:wp14="http://schemas.microsoft.com/office/word/2010/wordml" w:rsidR="00EC49FE" w:rsidP="101B336D" w:rsidRDefault="00EC49FE" w14:paraId="56771B27" wp14:textId="20F647D8">
      <w:pPr>
        <w:pStyle w:val="Normal"/>
      </w:pPr>
      <w:r w:rsidR="1E7FA117">
        <w:rPr/>
        <w:t xml:space="preserve"># Fim do programa </w:t>
      </w:r>
    </w:p>
    <w:p xmlns:wp14="http://schemas.microsoft.com/office/word/2010/wordml" w:rsidR="00EC49FE" w:rsidP="101B336D" w:rsidRDefault="00EC49FE" w14:paraId="08AF503B" wp14:textId="662B9812">
      <w:pPr>
        <w:pStyle w:val="Normal"/>
      </w:pPr>
      <w:r w:rsidR="1E7FA117">
        <w:rPr/>
        <w:t xml:space="preserve">li $v0, 10 </w:t>
      </w:r>
    </w:p>
    <w:p xmlns:wp14="http://schemas.microsoft.com/office/word/2010/wordml" w:rsidR="00EC49FE" w:rsidP="101B336D" w:rsidRDefault="00EC49FE" w14:paraId="2D191742" wp14:textId="0D1ED871">
      <w:pPr>
        <w:pStyle w:val="Normal"/>
      </w:pPr>
      <w:r w:rsidR="1E7FA117">
        <w:rPr/>
        <w:t>syscall</w:t>
      </w:r>
    </w:p>
    <w:p xmlns:wp14="http://schemas.microsoft.com/office/word/2010/wordml" w:rsidR="00EC49FE" w:rsidP="101B336D" w:rsidRDefault="00EC49FE" w14:paraId="3C6F63D0" wp14:textId="6C66CDAB">
      <w:pPr>
        <w:pStyle w:val="Normal"/>
      </w:pPr>
    </w:p>
    <w:p xmlns:wp14="http://schemas.microsoft.com/office/word/2010/wordml" w:rsidR="00EC49FE" w:rsidP="101B336D" w:rsidRDefault="00EC49FE" w14:paraId="12F77725" wp14:textId="6E1FB827">
      <w:pPr>
        <w:pStyle w:val="Normal"/>
      </w:pPr>
      <w:r w:rsidR="1E7FA117">
        <w:rPr/>
        <w:t># Função fatorial</w:t>
      </w:r>
    </w:p>
    <w:p xmlns:wp14="http://schemas.microsoft.com/office/word/2010/wordml" w:rsidR="00EC49FE" w:rsidP="101B336D" w:rsidRDefault="00EC49FE" w14:paraId="101EA63B" wp14:textId="46049930">
      <w:pPr>
        <w:pStyle w:val="Normal"/>
      </w:pPr>
      <w:r w:rsidR="1E7FA117">
        <w:rPr/>
        <w:t xml:space="preserve">.globl fatorial </w:t>
      </w:r>
    </w:p>
    <w:p xmlns:wp14="http://schemas.microsoft.com/office/word/2010/wordml" w:rsidR="00EC49FE" w:rsidP="101B336D" w:rsidRDefault="00EC49FE" w14:paraId="6900B863" wp14:textId="2F94F433">
      <w:pPr>
        <w:pStyle w:val="Normal"/>
      </w:pPr>
      <w:r w:rsidR="1E7FA117">
        <w:rPr/>
        <w:t xml:space="preserve">fatorial: </w:t>
      </w:r>
    </w:p>
    <w:p xmlns:wp14="http://schemas.microsoft.com/office/word/2010/wordml" w:rsidR="00EC49FE" w:rsidP="101B336D" w:rsidRDefault="00EC49FE" w14:paraId="0248284D" wp14:textId="08D64A5C">
      <w:pPr>
        <w:pStyle w:val="Normal"/>
      </w:pPr>
      <w:r w:rsidR="1E7FA117">
        <w:rPr/>
        <w:t>subu $sp, $sp, 8</w:t>
      </w:r>
    </w:p>
    <w:p xmlns:wp14="http://schemas.microsoft.com/office/word/2010/wordml" w:rsidR="00EC49FE" w:rsidP="101B336D" w:rsidRDefault="00EC49FE" w14:paraId="22F12AE9" wp14:textId="2995D87F">
      <w:pPr>
        <w:pStyle w:val="Normal"/>
      </w:pPr>
      <w:r w:rsidR="1E7FA117">
        <w:rPr/>
        <w:t>sw $ra, ($sp)</w:t>
      </w:r>
    </w:p>
    <w:p xmlns:wp14="http://schemas.microsoft.com/office/word/2010/wordml" w:rsidR="00EC49FE" w:rsidP="101B336D" w:rsidRDefault="00EC49FE" w14:paraId="65CC127A" wp14:textId="3A8A1019">
      <w:pPr>
        <w:pStyle w:val="Normal"/>
      </w:pPr>
      <w:r w:rsidR="1E7FA117">
        <w:rPr/>
        <w:t>sw $s0, 4($sp)</w:t>
      </w:r>
    </w:p>
    <w:p xmlns:wp14="http://schemas.microsoft.com/office/word/2010/wordml" w:rsidR="00EC49FE" w:rsidP="101B336D" w:rsidRDefault="00EC49FE" w14:paraId="4D1DEE59" wp14:textId="4AAF4B1D">
      <w:pPr>
        <w:pStyle w:val="Normal"/>
      </w:pPr>
    </w:p>
    <w:p xmlns:wp14="http://schemas.microsoft.com/office/word/2010/wordml" w:rsidR="00EC49FE" w:rsidP="101B336D" w:rsidRDefault="00EC49FE" w14:paraId="1841E106" wp14:textId="5E2BD1A2">
      <w:pPr>
        <w:pStyle w:val="Normal"/>
      </w:pPr>
      <w:r w:rsidR="1E7FA117">
        <w:rPr/>
        <w:t xml:space="preserve"># Caso base </w:t>
      </w:r>
    </w:p>
    <w:p xmlns:wp14="http://schemas.microsoft.com/office/word/2010/wordml" w:rsidR="00EC49FE" w:rsidP="101B336D" w:rsidRDefault="00EC49FE" w14:paraId="017762AC" wp14:textId="5AF7A866">
      <w:pPr>
        <w:pStyle w:val="Normal"/>
      </w:pPr>
      <w:r w:rsidR="1E7FA117">
        <w:rPr/>
        <w:t>li $v0, 1</w:t>
      </w:r>
    </w:p>
    <w:p xmlns:wp14="http://schemas.microsoft.com/office/word/2010/wordml" w:rsidR="00EC49FE" w:rsidP="101B336D" w:rsidRDefault="00EC49FE" w14:paraId="2B645905" wp14:textId="2E0CBE23">
      <w:pPr>
        <w:pStyle w:val="Normal"/>
      </w:pPr>
      <w:r w:rsidR="1E7FA117">
        <w:rPr/>
        <w:t>beq $a0, 0, saiFatorial</w:t>
      </w:r>
    </w:p>
    <w:p xmlns:wp14="http://schemas.microsoft.com/office/word/2010/wordml" w:rsidR="00EC49FE" w:rsidP="101B336D" w:rsidRDefault="00EC49FE" w14:paraId="72B3C588" wp14:textId="747414B4">
      <w:pPr>
        <w:pStyle w:val="Normal"/>
      </w:pPr>
    </w:p>
    <w:p xmlns:wp14="http://schemas.microsoft.com/office/word/2010/wordml" w:rsidR="00EC49FE" w:rsidP="101B336D" w:rsidRDefault="00EC49FE" w14:paraId="3B9F1DC1" wp14:textId="585D807A">
      <w:pPr>
        <w:pStyle w:val="Normal"/>
      </w:pPr>
      <w:r w:rsidR="1E7FA117">
        <w:rPr/>
        <w:t># Lógica (numero-1)</w:t>
      </w:r>
    </w:p>
    <w:p xmlns:wp14="http://schemas.microsoft.com/office/word/2010/wordml" w:rsidR="00EC49FE" w:rsidP="101B336D" w:rsidRDefault="00EC49FE" w14:paraId="2F6E6BEB" wp14:textId="36331846">
      <w:pPr>
        <w:pStyle w:val="Normal"/>
      </w:pPr>
      <w:r w:rsidR="1E7FA117">
        <w:rPr/>
        <w:t>move $s0, $a0</w:t>
      </w:r>
    </w:p>
    <w:p xmlns:wp14="http://schemas.microsoft.com/office/word/2010/wordml" w:rsidR="00EC49FE" w:rsidP="101B336D" w:rsidRDefault="00EC49FE" w14:paraId="777247E4" wp14:textId="37C7906A">
      <w:pPr>
        <w:pStyle w:val="Normal"/>
      </w:pPr>
      <w:r w:rsidR="1E7FA117">
        <w:rPr/>
        <w:t xml:space="preserve">sub $a0, $s0, 1 </w:t>
      </w:r>
    </w:p>
    <w:p xmlns:wp14="http://schemas.microsoft.com/office/word/2010/wordml" w:rsidR="00EC49FE" w:rsidP="101B336D" w:rsidRDefault="00EC49FE" w14:paraId="1C3B9B28" wp14:textId="3F80E9DC">
      <w:pPr>
        <w:pStyle w:val="Normal"/>
      </w:pPr>
      <w:r w:rsidR="1E7FA117">
        <w:rPr/>
        <w:t xml:space="preserve">jal fatorial </w:t>
      </w:r>
    </w:p>
    <w:p xmlns:wp14="http://schemas.microsoft.com/office/word/2010/wordml" w:rsidR="00EC49FE" w:rsidP="101B336D" w:rsidRDefault="00EC49FE" w14:paraId="79A2181F" wp14:textId="487C693E">
      <w:pPr>
        <w:pStyle w:val="Normal"/>
      </w:pPr>
    </w:p>
    <w:p xmlns:wp14="http://schemas.microsoft.com/office/word/2010/wordml" w:rsidR="00EC49FE" w:rsidP="101B336D" w:rsidRDefault="00EC49FE" w14:paraId="4C7C89F5" wp14:textId="46E4DA83">
      <w:pPr>
        <w:pStyle w:val="Normal"/>
      </w:pPr>
      <w:r w:rsidR="1E7FA117">
        <w:rPr/>
        <w:t>mul $v0, $s0, $v0</w:t>
      </w:r>
    </w:p>
    <w:p xmlns:wp14="http://schemas.microsoft.com/office/word/2010/wordml" w:rsidR="00EC49FE" w:rsidP="101B336D" w:rsidRDefault="00EC49FE" w14:paraId="1182D479" wp14:textId="48E52E32">
      <w:pPr>
        <w:pStyle w:val="Normal"/>
      </w:pPr>
    </w:p>
    <w:p xmlns:wp14="http://schemas.microsoft.com/office/word/2010/wordml" w:rsidR="00EC49FE" w:rsidP="101B336D" w:rsidRDefault="00EC49FE" w14:paraId="4338A8CC" wp14:textId="490622B7">
      <w:pPr>
        <w:pStyle w:val="Normal"/>
      </w:pPr>
      <w:r w:rsidR="1E7FA117">
        <w:rPr/>
        <w:t>saiFatorial:</w:t>
      </w:r>
    </w:p>
    <w:p xmlns:wp14="http://schemas.microsoft.com/office/word/2010/wordml" w:rsidR="00EC49FE" w:rsidP="101B336D" w:rsidRDefault="00EC49FE" w14:paraId="433B8CC6" wp14:textId="49931A63">
      <w:pPr>
        <w:pStyle w:val="Normal"/>
      </w:pPr>
      <w:r w:rsidR="1E7FA117">
        <w:rPr/>
        <w:t>lw $ra, ($sp)</w:t>
      </w:r>
    </w:p>
    <w:p xmlns:wp14="http://schemas.microsoft.com/office/word/2010/wordml" w:rsidR="00EC49FE" w:rsidP="101B336D" w:rsidRDefault="00EC49FE" w14:paraId="642F2BC7" wp14:textId="7FC2886E">
      <w:pPr>
        <w:pStyle w:val="Normal"/>
      </w:pPr>
      <w:r w:rsidR="1E7FA117">
        <w:rPr/>
        <w:t>lw $s0, 4($sp)</w:t>
      </w:r>
    </w:p>
    <w:p xmlns:wp14="http://schemas.microsoft.com/office/word/2010/wordml" w:rsidR="00EC49FE" w:rsidP="101B336D" w:rsidRDefault="00EC49FE" w14:paraId="6DCA03F1" wp14:textId="0F848640">
      <w:pPr>
        <w:pStyle w:val="Normal"/>
      </w:pPr>
      <w:r w:rsidR="1E7FA117">
        <w:rPr/>
        <w:t>addu $sp, $sp, 8</w:t>
      </w:r>
    </w:p>
    <w:p xmlns:wp14="http://schemas.microsoft.com/office/word/2010/wordml" w:rsidR="00EC49FE" w:rsidP="101B336D" w:rsidRDefault="00EC49FE" w14:paraId="7316712A" wp14:textId="577AE006">
      <w:pPr>
        <w:pStyle w:val="Normal"/>
      </w:pPr>
    </w:p>
    <w:p xmlns:wp14="http://schemas.microsoft.com/office/word/2010/wordml" w:rsidR="00EC49FE" w:rsidP="101B336D" w:rsidRDefault="00EC49FE" w14:paraId="41F1C606" wp14:textId="314B467C">
      <w:pPr>
        <w:pStyle w:val="Normal"/>
      </w:pPr>
      <w:r w:rsidR="1E7FA117">
        <w:rPr/>
        <w:t>jr $</w:t>
      </w:r>
      <w:r w:rsidR="1E7FA117">
        <w:rPr/>
        <w:t>ra</w:t>
      </w:r>
    </w:p>
    <w:p xmlns:wp14="http://schemas.microsoft.com/office/word/2010/wordml" w:rsidR="00EC49FE" w:rsidP="101B336D" w:rsidRDefault="00EC49FE" w14:paraId="567F4152" wp14:textId="574D55B6">
      <w:pPr>
        <w:pStyle w:val="Normal"/>
      </w:pPr>
    </w:p>
    <w:p xmlns:wp14="http://schemas.microsoft.com/office/word/2010/wordml" w:rsidR="00EC49FE" w:rsidP="101B336D" w:rsidRDefault="00EC49FE" w14:paraId="2A1EAE7C" wp14:textId="50A2FA32">
      <w:pPr>
        <w:pStyle w:val="Normal"/>
      </w:pPr>
      <w:r w:rsidRPr="101B336D" w:rsidR="1E7FA117">
        <w:rPr>
          <w:b w:val="1"/>
          <w:bCs w:val="1"/>
        </w:rPr>
        <w:t xml:space="preserve">1.2 Código </w:t>
      </w:r>
      <w:r w:rsidRPr="101B336D" w:rsidR="1E7FA117">
        <w:rPr>
          <w:b w:val="1"/>
          <w:bCs w:val="1"/>
        </w:rPr>
        <w:t>feito</w:t>
      </w:r>
      <w:r w:rsidRPr="101B336D" w:rsidR="1E7FA117">
        <w:rPr>
          <w:b w:val="1"/>
          <w:bCs w:val="1"/>
        </w:rPr>
        <w:t xml:space="preserve"> </w:t>
      </w:r>
      <w:r w:rsidRPr="101B336D" w:rsidR="1E7FA117">
        <w:rPr>
          <w:b w:val="1"/>
          <w:bCs w:val="1"/>
        </w:rPr>
        <w:t>pelo</w:t>
      </w:r>
      <w:r w:rsidRPr="101B336D" w:rsidR="1E7FA117">
        <w:rPr>
          <w:b w:val="1"/>
          <w:bCs w:val="1"/>
        </w:rPr>
        <w:t xml:space="preserve"> ChatGPT</w:t>
      </w:r>
    </w:p>
    <w:p xmlns:wp14="http://schemas.microsoft.com/office/word/2010/wordml" w:rsidR="00EC49FE" w:rsidP="101B336D" w:rsidRDefault="00EC49FE" w14:paraId="6F38166C" wp14:textId="48FFF2A7">
      <w:pPr>
        <w:pStyle w:val="Normal"/>
        <w:rPr>
          <w:b w:val="1"/>
          <w:bCs w:val="1"/>
        </w:rPr>
      </w:pPr>
    </w:p>
    <w:p xmlns:wp14="http://schemas.microsoft.com/office/word/2010/wordml" w:rsidR="00EC49FE" w:rsidP="101B336D" w:rsidRDefault="00EC49FE" w14:paraId="755B9EF0" wp14:textId="5085A449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>.data</w:t>
      </w:r>
    </w:p>
    <w:p xmlns:wp14="http://schemas.microsoft.com/office/word/2010/wordml" w:rsidR="00EC49FE" w:rsidP="101B336D" w:rsidRDefault="00EC49FE" w14:paraId="76F1DF9B" wp14:textId="57B73BC0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>prompt: .</w:t>
      </w:r>
      <w:r w:rsidR="1E7FA117">
        <w:rPr>
          <w:b w:val="0"/>
          <w:bCs w:val="0"/>
        </w:rPr>
        <w:t>asciiz</w:t>
      </w:r>
      <w:r w:rsidR="1E7FA117">
        <w:rPr>
          <w:b w:val="0"/>
          <w:bCs w:val="0"/>
        </w:rPr>
        <w:t xml:space="preserve"> "%d\n"</w:t>
      </w:r>
    </w:p>
    <w:p xmlns:wp14="http://schemas.microsoft.com/office/word/2010/wordml" w:rsidR="00EC49FE" w:rsidP="101B336D" w:rsidRDefault="00EC49FE" w14:paraId="13FC7534" wp14:textId="2F48EAE5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6F7C98BA" wp14:textId="4DB9F7FB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>.text</w:t>
      </w:r>
    </w:p>
    <w:p xmlns:wp14="http://schemas.microsoft.com/office/word/2010/wordml" w:rsidR="00EC49FE" w:rsidP="101B336D" w:rsidRDefault="00EC49FE" w14:paraId="1540DAC1" wp14:textId="36A14B94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>.</w:t>
      </w:r>
      <w:r w:rsidR="1E7FA117">
        <w:rPr>
          <w:b w:val="0"/>
          <w:bCs w:val="0"/>
        </w:rPr>
        <w:t>globl</w:t>
      </w:r>
      <w:r w:rsidR="1E7FA117">
        <w:rPr>
          <w:b w:val="0"/>
          <w:bCs w:val="0"/>
        </w:rPr>
        <w:t xml:space="preserve"> main</w:t>
      </w:r>
    </w:p>
    <w:p xmlns:wp14="http://schemas.microsoft.com/office/word/2010/wordml" w:rsidR="00EC49FE" w:rsidP="101B336D" w:rsidRDefault="00EC49FE" w14:paraId="7D8EA287" wp14:textId="18700E6C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3ECC472C" wp14:textId="4E96A903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# </w:t>
      </w:r>
      <w:r w:rsidR="1E7FA117">
        <w:rPr>
          <w:b w:val="0"/>
          <w:bCs w:val="0"/>
        </w:rPr>
        <w:t>Função</w:t>
      </w:r>
      <w:r w:rsidR="1E7FA117">
        <w:rPr>
          <w:b w:val="0"/>
          <w:bCs w:val="0"/>
        </w:rPr>
        <w:t xml:space="preserve"> </w:t>
      </w:r>
      <w:r w:rsidR="1E7FA117">
        <w:rPr>
          <w:b w:val="0"/>
          <w:bCs w:val="0"/>
        </w:rPr>
        <w:t>fatorial</w:t>
      </w:r>
    </w:p>
    <w:p xmlns:wp14="http://schemas.microsoft.com/office/word/2010/wordml" w:rsidR="00EC49FE" w:rsidP="101B336D" w:rsidRDefault="00EC49FE" w14:paraId="15173626" wp14:textId="57728DB5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>fatorial</w:t>
      </w:r>
      <w:r w:rsidR="1E7FA117">
        <w:rPr>
          <w:b w:val="0"/>
          <w:bCs w:val="0"/>
        </w:rPr>
        <w:t>:</w:t>
      </w:r>
    </w:p>
    <w:p xmlns:wp14="http://schemas.microsoft.com/office/word/2010/wordml" w:rsidR="00EC49FE" w:rsidP="101B336D" w:rsidRDefault="00EC49FE" w14:paraId="7149A204" wp14:textId="643AB934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addi</w:t>
      </w:r>
      <w:r w:rsidR="1E7FA117">
        <w:rPr>
          <w:b w:val="0"/>
          <w:bCs w:val="0"/>
        </w:rPr>
        <w:t xml:space="preserve"> 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>, 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, -8       # </w:t>
      </w:r>
      <w:r w:rsidR="1E7FA117">
        <w:rPr>
          <w:b w:val="0"/>
          <w:bCs w:val="0"/>
        </w:rPr>
        <w:t>Cria</w:t>
      </w:r>
      <w:r w:rsidR="1E7FA117">
        <w:rPr>
          <w:b w:val="0"/>
          <w:bCs w:val="0"/>
        </w:rPr>
        <w:t xml:space="preserve"> </w:t>
      </w:r>
      <w:r w:rsidR="1E7FA117">
        <w:rPr>
          <w:b w:val="0"/>
          <w:bCs w:val="0"/>
        </w:rPr>
        <w:t>espaço</w:t>
      </w:r>
      <w:r w:rsidR="1E7FA117">
        <w:rPr>
          <w:b w:val="0"/>
          <w:bCs w:val="0"/>
        </w:rPr>
        <w:t xml:space="preserve"> no stack para </w:t>
      </w:r>
      <w:r w:rsidR="1E7FA117">
        <w:rPr>
          <w:b w:val="0"/>
          <w:bCs w:val="0"/>
        </w:rPr>
        <w:t>variáveis</w:t>
      </w:r>
      <w:r w:rsidR="1E7FA117">
        <w:rPr>
          <w:b w:val="0"/>
          <w:bCs w:val="0"/>
        </w:rPr>
        <w:t xml:space="preserve"> </w:t>
      </w:r>
      <w:r w:rsidR="1E7FA117">
        <w:rPr>
          <w:b w:val="0"/>
          <w:bCs w:val="0"/>
        </w:rPr>
        <w:t>locais</w:t>
      </w:r>
    </w:p>
    <w:p xmlns:wp14="http://schemas.microsoft.com/office/word/2010/wordml" w:rsidR="00EC49FE" w:rsidP="101B336D" w:rsidRDefault="00EC49FE" w14:paraId="046C7013" wp14:textId="2B3B9B98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sw</w:t>
      </w:r>
      <w:r w:rsidR="1E7FA117">
        <w:rPr>
          <w:b w:val="0"/>
          <w:bCs w:val="0"/>
        </w:rPr>
        <w:t xml:space="preserve">   $</w:t>
      </w:r>
      <w:r w:rsidR="1E7FA117">
        <w:rPr>
          <w:b w:val="0"/>
          <w:bCs w:val="0"/>
        </w:rPr>
        <w:t>ra</w:t>
      </w:r>
      <w:r w:rsidR="1E7FA117">
        <w:rPr>
          <w:b w:val="0"/>
          <w:bCs w:val="0"/>
        </w:rPr>
        <w:t>, 4($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)        # Salva o </w:t>
      </w:r>
      <w:r w:rsidR="1E7FA117">
        <w:rPr>
          <w:b w:val="0"/>
          <w:bCs w:val="0"/>
        </w:rPr>
        <w:t>registrador</w:t>
      </w:r>
      <w:r w:rsidR="1E7FA117">
        <w:rPr>
          <w:b w:val="0"/>
          <w:bCs w:val="0"/>
        </w:rPr>
        <w:t xml:space="preserve"> de </w:t>
      </w:r>
      <w:r w:rsidR="1E7FA117">
        <w:rPr>
          <w:b w:val="0"/>
          <w:bCs w:val="0"/>
        </w:rPr>
        <w:t>retorno</w:t>
      </w:r>
    </w:p>
    <w:p xmlns:wp14="http://schemas.microsoft.com/office/word/2010/wordml" w:rsidR="00EC49FE" w:rsidP="101B336D" w:rsidRDefault="00EC49FE" w14:paraId="7AB4E762" wp14:textId="213721B7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sw</w:t>
      </w:r>
      <w:r w:rsidR="1E7FA117">
        <w:rPr>
          <w:b w:val="0"/>
          <w:bCs w:val="0"/>
        </w:rPr>
        <w:t xml:space="preserve">   $a0, 0($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)        # Salva o </w:t>
      </w:r>
      <w:r w:rsidR="1E7FA117">
        <w:rPr>
          <w:b w:val="0"/>
          <w:bCs w:val="0"/>
        </w:rPr>
        <w:t>argumento</w:t>
      </w:r>
      <w:r w:rsidR="1E7FA117">
        <w:rPr>
          <w:b w:val="0"/>
          <w:bCs w:val="0"/>
        </w:rPr>
        <w:t xml:space="preserve"> n</w:t>
      </w:r>
    </w:p>
    <w:p xmlns:wp14="http://schemas.microsoft.com/office/word/2010/wordml" w:rsidR="00EC49FE" w:rsidP="101B336D" w:rsidRDefault="00EC49FE" w14:paraId="6C55E43A" wp14:textId="21DE528A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4955FBDA" wp14:textId="6F9DA91A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li   $t0, 1             # Carrega 1 </w:t>
      </w:r>
      <w:r w:rsidR="1E7FA117">
        <w:rPr>
          <w:b w:val="0"/>
          <w:bCs w:val="0"/>
        </w:rPr>
        <w:t>em</w:t>
      </w:r>
      <w:r w:rsidR="1E7FA117">
        <w:rPr>
          <w:b w:val="0"/>
          <w:bCs w:val="0"/>
        </w:rPr>
        <w:t xml:space="preserve"> $t0</w:t>
      </w:r>
    </w:p>
    <w:p xmlns:wp14="http://schemas.microsoft.com/office/word/2010/wordml" w:rsidR="00EC49FE" w:rsidP="101B336D" w:rsidRDefault="00EC49FE" w14:paraId="3B04A4EB" wp14:textId="42604B46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ble</w:t>
      </w:r>
      <w:r w:rsidR="1E7FA117">
        <w:rPr>
          <w:b w:val="0"/>
          <w:bCs w:val="0"/>
        </w:rPr>
        <w:t xml:space="preserve">  $a0, $t0, </w:t>
      </w:r>
      <w:r w:rsidR="1E7FA117">
        <w:rPr>
          <w:b w:val="0"/>
          <w:bCs w:val="0"/>
        </w:rPr>
        <w:t>base_case</w:t>
      </w:r>
      <w:r w:rsidR="1E7FA117">
        <w:rPr>
          <w:b w:val="0"/>
          <w:bCs w:val="0"/>
        </w:rPr>
        <w:t xml:space="preserve"> # Se n &lt;= 1, </w:t>
      </w:r>
      <w:r w:rsidR="1E7FA117">
        <w:rPr>
          <w:b w:val="0"/>
          <w:bCs w:val="0"/>
        </w:rPr>
        <w:t>vai</w:t>
      </w:r>
      <w:r w:rsidR="1E7FA117">
        <w:rPr>
          <w:b w:val="0"/>
          <w:bCs w:val="0"/>
        </w:rPr>
        <w:t xml:space="preserve"> para </w:t>
      </w:r>
      <w:r w:rsidR="1E7FA117">
        <w:rPr>
          <w:b w:val="0"/>
          <w:bCs w:val="0"/>
        </w:rPr>
        <w:t>base_case</w:t>
      </w:r>
    </w:p>
    <w:p xmlns:wp14="http://schemas.microsoft.com/office/word/2010/wordml" w:rsidR="00EC49FE" w:rsidP="101B336D" w:rsidRDefault="00EC49FE" w14:paraId="58B78D05" wp14:textId="6912A266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285F82CE" wp14:textId="5973508B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addi</w:t>
      </w:r>
      <w:r w:rsidR="1E7FA117">
        <w:rPr>
          <w:b w:val="0"/>
          <w:bCs w:val="0"/>
        </w:rPr>
        <w:t xml:space="preserve"> $a0, $a0, -1       # n = n - 1</w:t>
      </w:r>
    </w:p>
    <w:p xmlns:wp14="http://schemas.microsoft.com/office/word/2010/wordml" w:rsidR="00EC49FE" w:rsidP="101B336D" w:rsidRDefault="00EC49FE" w14:paraId="2C239885" wp14:textId="691A0FE1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jal</w:t>
      </w:r>
      <w:r w:rsidR="1E7FA117">
        <w:rPr>
          <w:b w:val="0"/>
          <w:bCs w:val="0"/>
        </w:rPr>
        <w:t xml:space="preserve">  </w:t>
      </w:r>
      <w:r w:rsidR="1E7FA117">
        <w:rPr>
          <w:b w:val="0"/>
          <w:bCs w:val="0"/>
        </w:rPr>
        <w:t>fatorial</w:t>
      </w:r>
      <w:r w:rsidR="1E7FA117">
        <w:rPr>
          <w:b w:val="0"/>
          <w:bCs w:val="0"/>
        </w:rPr>
        <w:t xml:space="preserve">           # Chama </w:t>
      </w:r>
      <w:r w:rsidR="1E7FA117">
        <w:rPr>
          <w:b w:val="0"/>
          <w:bCs w:val="0"/>
        </w:rPr>
        <w:t>fatorial</w:t>
      </w:r>
      <w:r w:rsidR="1E7FA117">
        <w:rPr>
          <w:b w:val="0"/>
          <w:bCs w:val="0"/>
        </w:rPr>
        <w:t>(n-1)</w:t>
      </w:r>
    </w:p>
    <w:p xmlns:wp14="http://schemas.microsoft.com/office/word/2010/wordml" w:rsidR="00EC49FE" w:rsidP="101B336D" w:rsidRDefault="00EC49FE" w14:paraId="42CDD6D3" wp14:textId="594CD81A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069ADC73" wp14:textId="25A8A53C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lw</w:t>
      </w:r>
      <w:r w:rsidR="1E7FA117">
        <w:rPr>
          <w:b w:val="0"/>
          <w:bCs w:val="0"/>
        </w:rPr>
        <w:t xml:space="preserve">   $a0, 0($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>)        # Restaura o valor de n</w:t>
      </w:r>
    </w:p>
    <w:p xmlns:wp14="http://schemas.microsoft.com/office/word/2010/wordml" w:rsidR="00EC49FE" w:rsidP="101B336D" w:rsidRDefault="00EC49FE" w14:paraId="2FB498DF" wp14:textId="2D0A3457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mul</w:t>
      </w:r>
      <w:r w:rsidR="1E7FA117">
        <w:rPr>
          <w:b w:val="0"/>
          <w:bCs w:val="0"/>
        </w:rPr>
        <w:t xml:space="preserve">  $v0, $a0, $v0      # </w:t>
      </w:r>
      <w:r w:rsidR="1E7FA117">
        <w:rPr>
          <w:b w:val="0"/>
          <w:bCs w:val="0"/>
        </w:rPr>
        <w:t>Multiplica</w:t>
      </w:r>
      <w:r w:rsidR="1E7FA117">
        <w:rPr>
          <w:b w:val="0"/>
          <w:bCs w:val="0"/>
        </w:rPr>
        <w:t xml:space="preserve"> n * </w:t>
      </w:r>
      <w:r w:rsidR="1E7FA117">
        <w:rPr>
          <w:b w:val="0"/>
          <w:bCs w:val="0"/>
        </w:rPr>
        <w:t>fatorial</w:t>
      </w:r>
      <w:r w:rsidR="1E7FA117">
        <w:rPr>
          <w:b w:val="0"/>
          <w:bCs w:val="0"/>
        </w:rPr>
        <w:t>(n-1)</w:t>
      </w:r>
    </w:p>
    <w:p xmlns:wp14="http://schemas.microsoft.com/office/word/2010/wordml" w:rsidR="00EC49FE" w:rsidP="101B336D" w:rsidRDefault="00EC49FE" w14:paraId="783F17F1" wp14:textId="158B265D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j    </w:t>
      </w:r>
      <w:r w:rsidR="1E7FA117">
        <w:rPr>
          <w:b w:val="0"/>
          <w:bCs w:val="0"/>
        </w:rPr>
        <w:t>end_recursion</w:t>
      </w:r>
      <w:r w:rsidR="1E7FA117">
        <w:rPr>
          <w:b w:val="0"/>
          <w:bCs w:val="0"/>
        </w:rPr>
        <w:t xml:space="preserve">      # Vai para </w:t>
      </w:r>
      <w:r w:rsidR="1E7FA117">
        <w:rPr>
          <w:b w:val="0"/>
          <w:bCs w:val="0"/>
        </w:rPr>
        <w:t>end_recursion</w:t>
      </w:r>
    </w:p>
    <w:p xmlns:wp14="http://schemas.microsoft.com/office/word/2010/wordml" w:rsidR="00EC49FE" w:rsidP="101B336D" w:rsidRDefault="00EC49FE" w14:paraId="46A214AD" wp14:textId="4BC696A7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3D5FC639" wp14:textId="4FA7BBAB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>base_case</w:t>
      </w:r>
      <w:r w:rsidR="1E7FA117">
        <w:rPr>
          <w:b w:val="0"/>
          <w:bCs w:val="0"/>
        </w:rPr>
        <w:t>:</w:t>
      </w:r>
    </w:p>
    <w:p xmlns:wp14="http://schemas.microsoft.com/office/word/2010/wordml" w:rsidR="00EC49FE" w:rsidP="101B336D" w:rsidRDefault="00EC49FE" w14:paraId="443D6F13" wp14:textId="4F0DE947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li   $v0, 1             # </w:t>
      </w:r>
      <w:r w:rsidR="1E7FA117">
        <w:rPr>
          <w:b w:val="0"/>
          <w:bCs w:val="0"/>
        </w:rPr>
        <w:t>Retorna</w:t>
      </w:r>
      <w:r w:rsidR="1E7FA117">
        <w:rPr>
          <w:b w:val="0"/>
          <w:bCs w:val="0"/>
        </w:rPr>
        <w:t xml:space="preserve"> 1</w:t>
      </w:r>
    </w:p>
    <w:p xmlns:wp14="http://schemas.microsoft.com/office/word/2010/wordml" w:rsidR="00EC49FE" w:rsidP="101B336D" w:rsidRDefault="00EC49FE" w14:paraId="2B997E89" wp14:textId="570342E5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7BD78400" wp14:textId="61BC8D24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>end_recursion</w:t>
      </w:r>
      <w:r w:rsidR="1E7FA117">
        <w:rPr>
          <w:b w:val="0"/>
          <w:bCs w:val="0"/>
        </w:rPr>
        <w:t>:</w:t>
      </w:r>
    </w:p>
    <w:p xmlns:wp14="http://schemas.microsoft.com/office/word/2010/wordml" w:rsidR="00EC49FE" w:rsidP="101B336D" w:rsidRDefault="00EC49FE" w14:paraId="6087653A" wp14:textId="7FE5CDCF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lw</w:t>
      </w:r>
      <w:r w:rsidR="1E7FA117">
        <w:rPr>
          <w:b w:val="0"/>
          <w:bCs w:val="0"/>
        </w:rPr>
        <w:t xml:space="preserve">   $</w:t>
      </w:r>
      <w:r w:rsidR="1E7FA117">
        <w:rPr>
          <w:b w:val="0"/>
          <w:bCs w:val="0"/>
        </w:rPr>
        <w:t>ra</w:t>
      </w:r>
      <w:r w:rsidR="1E7FA117">
        <w:rPr>
          <w:b w:val="0"/>
          <w:bCs w:val="0"/>
        </w:rPr>
        <w:t>, 4($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)        # Restaura o </w:t>
      </w:r>
      <w:r w:rsidR="1E7FA117">
        <w:rPr>
          <w:b w:val="0"/>
          <w:bCs w:val="0"/>
        </w:rPr>
        <w:t>registrador</w:t>
      </w:r>
      <w:r w:rsidR="1E7FA117">
        <w:rPr>
          <w:b w:val="0"/>
          <w:bCs w:val="0"/>
        </w:rPr>
        <w:t xml:space="preserve"> de </w:t>
      </w:r>
      <w:r w:rsidR="1E7FA117">
        <w:rPr>
          <w:b w:val="0"/>
          <w:bCs w:val="0"/>
        </w:rPr>
        <w:t>retorno</w:t>
      </w:r>
    </w:p>
    <w:p xmlns:wp14="http://schemas.microsoft.com/office/word/2010/wordml" w:rsidR="00EC49FE" w:rsidP="101B336D" w:rsidRDefault="00EC49FE" w14:paraId="7CA52143" wp14:textId="0F4891C2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addi</w:t>
      </w:r>
      <w:r w:rsidR="1E7FA117">
        <w:rPr>
          <w:b w:val="0"/>
          <w:bCs w:val="0"/>
        </w:rPr>
        <w:t xml:space="preserve"> 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>, 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, 8        # Libera </w:t>
      </w:r>
      <w:r w:rsidR="1E7FA117">
        <w:rPr>
          <w:b w:val="0"/>
          <w:bCs w:val="0"/>
        </w:rPr>
        <w:t>espaço</w:t>
      </w:r>
      <w:r w:rsidR="1E7FA117">
        <w:rPr>
          <w:b w:val="0"/>
          <w:bCs w:val="0"/>
        </w:rPr>
        <w:t xml:space="preserve"> no stack</w:t>
      </w:r>
    </w:p>
    <w:p xmlns:wp14="http://schemas.microsoft.com/office/word/2010/wordml" w:rsidR="00EC49FE" w:rsidP="101B336D" w:rsidRDefault="00EC49FE" w14:paraId="43EA5110" wp14:textId="3B99155B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jr</w:t>
      </w:r>
      <w:r w:rsidR="1E7FA117">
        <w:rPr>
          <w:b w:val="0"/>
          <w:bCs w:val="0"/>
        </w:rPr>
        <w:t xml:space="preserve">   $</w:t>
      </w:r>
      <w:r w:rsidR="1E7FA117">
        <w:rPr>
          <w:b w:val="0"/>
          <w:bCs w:val="0"/>
        </w:rPr>
        <w:t>ra</w:t>
      </w:r>
      <w:r w:rsidR="1E7FA117">
        <w:rPr>
          <w:b w:val="0"/>
          <w:bCs w:val="0"/>
        </w:rPr>
        <w:t xml:space="preserve">                # </w:t>
      </w:r>
      <w:r w:rsidR="1E7FA117">
        <w:rPr>
          <w:b w:val="0"/>
          <w:bCs w:val="0"/>
        </w:rPr>
        <w:t>Retorna</w:t>
      </w:r>
    </w:p>
    <w:p xmlns:wp14="http://schemas.microsoft.com/office/word/2010/wordml" w:rsidR="00EC49FE" w:rsidP="101B336D" w:rsidRDefault="00EC49FE" w14:paraId="33935768" wp14:textId="2610B6C0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53AEE610" wp14:textId="03301D91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# </w:t>
      </w:r>
      <w:r w:rsidR="1E7FA117">
        <w:rPr>
          <w:b w:val="0"/>
          <w:bCs w:val="0"/>
        </w:rPr>
        <w:t>Função</w:t>
      </w:r>
      <w:r w:rsidR="1E7FA117">
        <w:rPr>
          <w:b w:val="0"/>
          <w:bCs w:val="0"/>
        </w:rPr>
        <w:t xml:space="preserve"> main</w:t>
      </w:r>
    </w:p>
    <w:p xmlns:wp14="http://schemas.microsoft.com/office/word/2010/wordml" w:rsidR="00EC49FE" w:rsidP="101B336D" w:rsidRDefault="00EC49FE" w14:paraId="2C4E6BAD" wp14:textId="2BDE3534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>main:</w:t>
      </w:r>
    </w:p>
    <w:p xmlns:wp14="http://schemas.microsoft.com/office/word/2010/wordml" w:rsidR="00EC49FE" w:rsidP="101B336D" w:rsidRDefault="00EC49FE" w14:paraId="20AD0295" wp14:textId="7B213197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addi</w:t>
      </w:r>
      <w:r w:rsidR="1E7FA117">
        <w:rPr>
          <w:b w:val="0"/>
          <w:bCs w:val="0"/>
        </w:rPr>
        <w:t xml:space="preserve"> 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>, 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, -8       # </w:t>
      </w:r>
      <w:r w:rsidR="1E7FA117">
        <w:rPr>
          <w:b w:val="0"/>
          <w:bCs w:val="0"/>
        </w:rPr>
        <w:t>Cria</w:t>
      </w:r>
      <w:r w:rsidR="1E7FA117">
        <w:rPr>
          <w:b w:val="0"/>
          <w:bCs w:val="0"/>
        </w:rPr>
        <w:t xml:space="preserve"> </w:t>
      </w:r>
      <w:r w:rsidR="1E7FA117">
        <w:rPr>
          <w:b w:val="0"/>
          <w:bCs w:val="0"/>
        </w:rPr>
        <w:t>espaço</w:t>
      </w:r>
      <w:r w:rsidR="1E7FA117">
        <w:rPr>
          <w:b w:val="0"/>
          <w:bCs w:val="0"/>
        </w:rPr>
        <w:t xml:space="preserve"> no stack para </w:t>
      </w:r>
      <w:r w:rsidR="1E7FA117">
        <w:rPr>
          <w:b w:val="0"/>
          <w:bCs w:val="0"/>
        </w:rPr>
        <w:t>variáveis</w:t>
      </w:r>
      <w:r w:rsidR="1E7FA117">
        <w:rPr>
          <w:b w:val="0"/>
          <w:bCs w:val="0"/>
        </w:rPr>
        <w:t xml:space="preserve"> </w:t>
      </w:r>
      <w:r w:rsidR="1E7FA117">
        <w:rPr>
          <w:b w:val="0"/>
          <w:bCs w:val="0"/>
        </w:rPr>
        <w:t>locais</w:t>
      </w:r>
    </w:p>
    <w:p xmlns:wp14="http://schemas.microsoft.com/office/word/2010/wordml" w:rsidR="00EC49FE" w:rsidP="101B336D" w:rsidRDefault="00EC49FE" w14:paraId="01EBEF3E" wp14:textId="3D3C5D53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sw</w:t>
      </w:r>
      <w:r w:rsidR="1E7FA117">
        <w:rPr>
          <w:b w:val="0"/>
          <w:bCs w:val="0"/>
        </w:rPr>
        <w:t xml:space="preserve">   $</w:t>
      </w:r>
      <w:r w:rsidR="1E7FA117">
        <w:rPr>
          <w:b w:val="0"/>
          <w:bCs w:val="0"/>
        </w:rPr>
        <w:t>ra</w:t>
      </w:r>
      <w:r w:rsidR="1E7FA117">
        <w:rPr>
          <w:b w:val="0"/>
          <w:bCs w:val="0"/>
        </w:rPr>
        <w:t>, 4($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)        # Salva o </w:t>
      </w:r>
      <w:r w:rsidR="1E7FA117">
        <w:rPr>
          <w:b w:val="0"/>
          <w:bCs w:val="0"/>
        </w:rPr>
        <w:t>registrador</w:t>
      </w:r>
      <w:r w:rsidR="1E7FA117">
        <w:rPr>
          <w:b w:val="0"/>
          <w:bCs w:val="0"/>
        </w:rPr>
        <w:t xml:space="preserve"> de </w:t>
      </w:r>
      <w:r w:rsidR="1E7FA117">
        <w:rPr>
          <w:b w:val="0"/>
          <w:bCs w:val="0"/>
        </w:rPr>
        <w:t>retorno</w:t>
      </w:r>
    </w:p>
    <w:p xmlns:wp14="http://schemas.microsoft.com/office/word/2010/wordml" w:rsidR="00EC49FE" w:rsidP="101B336D" w:rsidRDefault="00EC49FE" w14:paraId="30B3C236" wp14:textId="63123281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096CB992" wp14:textId="0F64569B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li   $a0, 10            # Carrega 10 </w:t>
      </w:r>
      <w:r w:rsidR="1E7FA117">
        <w:rPr>
          <w:b w:val="0"/>
          <w:bCs w:val="0"/>
        </w:rPr>
        <w:t>em</w:t>
      </w:r>
      <w:r w:rsidR="1E7FA117">
        <w:rPr>
          <w:b w:val="0"/>
          <w:bCs w:val="0"/>
        </w:rPr>
        <w:t xml:space="preserve"> $a0</w:t>
      </w:r>
    </w:p>
    <w:p xmlns:wp14="http://schemas.microsoft.com/office/word/2010/wordml" w:rsidR="00EC49FE" w:rsidP="101B336D" w:rsidRDefault="00EC49FE" w14:paraId="0B1D26A1" wp14:textId="21B116DA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jal</w:t>
      </w:r>
      <w:r w:rsidR="1E7FA117">
        <w:rPr>
          <w:b w:val="0"/>
          <w:bCs w:val="0"/>
        </w:rPr>
        <w:t xml:space="preserve">  </w:t>
      </w:r>
      <w:r w:rsidR="1E7FA117">
        <w:rPr>
          <w:b w:val="0"/>
          <w:bCs w:val="0"/>
        </w:rPr>
        <w:t>fatorial</w:t>
      </w:r>
      <w:r w:rsidR="1E7FA117">
        <w:rPr>
          <w:b w:val="0"/>
          <w:bCs w:val="0"/>
        </w:rPr>
        <w:t xml:space="preserve">           # Chama </w:t>
      </w:r>
      <w:r w:rsidR="1E7FA117">
        <w:rPr>
          <w:b w:val="0"/>
          <w:bCs w:val="0"/>
        </w:rPr>
        <w:t>fatorial</w:t>
      </w:r>
      <w:r w:rsidR="1E7FA117">
        <w:rPr>
          <w:b w:val="0"/>
          <w:bCs w:val="0"/>
        </w:rPr>
        <w:t>(10)</w:t>
      </w:r>
    </w:p>
    <w:p xmlns:wp14="http://schemas.microsoft.com/office/word/2010/wordml" w:rsidR="00EC49FE" w:rsidP="101B336D" w:rsidRDefault="00EC49FE" w14:paraId="48D12F7F" wp14:textId="52746888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0623EADE" wp14:textId="2DB4B241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move $a0, $v0           # Move o </w:t>
      </w:r>
      <w:r w:rsidR="1E7FA117">
        <w:rPr>
          <w:b w:val="0"/>
          <w:bCs w:val="0"/>
        </w:rPr>
        <w:t>resultado</w:t>
      </w:r>
      <w:r w:rsidR="1E7FA117">
        <w:rPr>
          <w:b w:val="0"/>
          <w:bCs w:val="0"/>
        </w:rPr>
        <w:t xml:space="preserve"> para $a0</w:t>
      </w:r>
    </w:p>
    <w:p xmlns:wp14="http://schemas.microsoft.com/office/word/2010/wordml" w:rsidR="00EC49FE" w:rsidP="101B336D" w:rsidRDefault="00EC49FE" w14:paraId="1ED5D801" wp14:textId="5829FB37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la   $a1, prompt        # Carrega o </w:t>
      </w:r>
      <w:r w:rsidR="1E7FA117">
        <w:rPr>
          <w:b w:val="0"/>
          <w:bCs w:val="0"/>
        </w:rPr>
        <w:t>endereço</w:t>
      </w:r>
      <w:r w:rsidR="1E7FA117">
        <w:rPr>
          <w:b w:val="0"/>
          <w:bCs w:val="0"/>
        </w:rPr>
        <w:t xml:space="preserve"> de prompt </w:t>
      </w:r>
      <w:r w:rsidR="1E7FA117">
        <w:rPr>
          <w:b w:val="0"/>
          <w:bCs w:val="0"/>
        </w:rPr>
        <w:t>em</w:t>
      </w:r>
      <w:r w:rsidR="1E7FA117">
        <w:rPr>
          <w:b w:val="0"/>
          <w:bCs w:val="0"/>
        </w:rPr>
        <w:t xml:space="preserve"> $a1</w:t>
      </w:r>
    </w:p>
    <w:p xmlns:wp14="http://schemas.microsoft.com/office/word/2010/wordml" w:rsidR="00EC49FE" w:rsidP="101B336D" w:rsidRDefault="00EC49FE" w14:paraId="664213CB" wp14:textId="38B23099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li   $v0, 4             # Código do </w:t>
      </w:r>
      <w:r w:rsidR="1E7FA117">
        <w:rPr>
          <w:b w:val="0"/>
          <w:bCs w:val="0"/>
        </w:rPr>
        <w:t>serviço</w:t>
      </w:r>
      <w:r w:rsidR="1E7FA117">
        <w:rPr>
          <w:b w:val="0"/>
          <w:bCs w:val="0"/>
        </w:rPr>
        <w:t xml:space="preserve"> para </w:t>
      </w:r>
      <w:r w:rsidR="1E7FA117">
        <w:rPr>
          <w:b w:val="0"/>
          <w:bCs w:val="0"/>
        </w:rPr>
        <w:t>imprimir</w:t>
      </w:r>
      <w:r w:rsidR="1E7FA117">
        <w:rPr>
          <w:b w:val="0"/>
          <w:bCs w:val="0"/>
        </w:rPr>
        <w:t xml:space="preserve"> string</w:t>
      </w:r>
    </w:p>
    <w:p xmlns:wp14="http://schemas.microsoft.com/office/word/2010/wordml" w:rsidR="00EC49FE" w:rsidP="101B336D" w:rsidRDefault="00EC49FE" w14:paraId="4D3D1465" wp14:textId="66564B30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syscall</w:t>
      </w:r>
      <w:r w:rsidR="1E7FA117">
        <w:rPr>
          <w:b w:val="0"/>
          <w:bCs w:val="0"/>
        </w:rPr>
        <w:t xml:space="preserve">                 # Chama o </w:t>
      </w:r>
      <w:r w:rsidR="1E7FA117">
        <w:rPr>
          <w:b w:val="0"/>
          <w:bCs w:val="0"/>
        </w:rPr>
        <w:t>serviço</w:t>
      </w:r>
      <w:r w:rsidR="1E7FA117">
        <w:rPr>
          <w:b w:val="0"/>
          <w:bCs w:val="0"/>
        </w:rPr>
        <w:t xml:space="preserve"> de </w:t>
      </w:r>
      <w:r w:rsidR="1E7FA117">
        <w:rPr>
          <w:b w:val="0"/>
          <w:bCs w:val="0"/>
        </w:rPr>
        <w:t>sistema</w:t>
      </w:r>
    </w:p>
    <w:p xmlns:wp14="http://schemas.microsoft.com/office/word/2010/wordml" w:rsidR="00EC49FE" w:rsidP="101B336D" w:rsidRDefault="00EC49FE" w14:paraId="2E7A0DB6" wp14:textId="525A7B87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</w:t>
      </w:r>
    </w:p>
    <w:p xmlns:wp14="http://schemas.microsoft.com/office/word/2010/wordml" w:rsidR="00EC49FE" w:rsidP="101B336D" w:rsidRDefault="00EC49FE" w14:paraId="7BD39129" wp14:textId="0DE7F3FE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lw</w:t>
      </w:r>
      <w:r w:rsidR="1E7FA117">
        <w:rPr>
          <w:b w:val="0"/>
          <w:bCs w:val="0"/>
        </w:rPr>
        <w:t xml:space="preserve">   $</w:t>
      </w:r>
      <w:r w:rsidR="1E7FA117">
        <w:rPr>
          <w:b w:val="0"/>
          <w:bCs w:val="0"/>
        </w:rPr>
        <w:t>ra</w:t>
      </w:r>
      <w:r w:rsidR="1E7FA117">
        <w:rPr>
          <w:b w:val="0"/>
          <w:bCs w:val="0"/>
        </w:rPr>
        <w:t>, 4($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)        # Restaura o </w:t>
      </w:r>
      <w:r w:rsidR="1E7FA117">
        <w:rPr>
          <w:b w:val="0"/>
          <w:bCs w:val="0"/>
        </w:rPr>
        <w:t>registrador</w:t>
      </w:r>
      <w:r w:rsidR="1E7FA117">
        <w:rPr>
          <w:b w:val="0"/>
          <w:bCs w:val="0"/>
        </w:rPr>
        <w:t xml:space="preserve"> de </w:t>
      </w:r>
      <w:r w:rsidR="1E7FA117">
        <w:rPr>
          <w:b w:val="0"/>
          <w:bCs w:val="0"/>
        </w:rPr>
        <w:t>retorno</w:t>
      </w:r>
    </w:p>
    <w:p xmlns:wp14="http://schemas.microsoft.com/office/word/2010/wordml" w:rsidR="00EC49FE" w:rsidP="101B336D" w:rsidRDefault="00EC49FE" w14:paraId="16F34970" wp14:textId="2178A4F4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</w:t>
      </w:r>
      <w:r w:rsidR="1E7FA117">
        <w:rPr>
          <w:b w:val="0"/>
          <w:bCs w:val="0"/>
        </w:rPr>
        <w:t>addi</w:t>
      </w:r>
      <w:r w:rsidR="1E7FA117">
        <w:rPr>
          <w:b w:val="0"/>
          <w:bCs w:val="0"/>
        </w:rPr>
        <w:t xml:space="preserve"> 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>, $</w:t>
      </w:r>
      <w:r w:rsidR="1E7FA117">
        <w:rPr>
          <w:b w:val="0"/>
          <w:bCs w:val="0"/>
        </w:rPr>
        <w:t>sp</w:t>
      </w:r>
      <w:r w:rsidR="1E7FA117">
        <w:rPr>
          <w:b w:val="0"/>
          <w:bCs w:val="0"/>
        </w:rPr>
        <w:t xml:space="preserve">, 8        # Libera </w:t>
      </w:r>
      <w:r w:rsidR="1E7FA117">
        <w:rPr>
          <w:b w:val="0"/>
          <w:bCs w:val="0"/>
        </w:rPr>
        <w:t>espaço</w:t>
      </w:r>
      <w:r w:rsidR="1E7FA117">
        <w:rPr>
          <w:b w:val="0"/>
          <w:bCs w:val="0"/>
        </w:rPr>
        <w:t xml:space="preserve"> no stack</w:t>
      </w:r>
    </w:p>
    <w:p xmlns:wp14="http://schemas.microsoft.com/office/word/2010/wordml" w:rsidR="00EC49FE" w:rsidP="101B336D" w:rsidRDefault="00EC49FE" w14:paraId="52A718AF" wp14:textId="747941AD">
      <w:pPr>
        <w:pStyle w:val="Normal"/>
        <w:rPr>
          <w:b w:val="0"/>
          <w:bCs w:val="0"/>
        </w:rPr>
      </w:pPr>
      <w:r w:rsidR="1E7FA117">
        <w:rPr>
          <w:b w:val="0"/>
          <w:bCs w:val="0"/>
        </w:rPr>
        <w:t xml:space="preserve">    li   $v0, 10            # Código do </w:t>
      </w:r>
      <w:r w:rsidR="1E7FA117">
        <w:rPr>
          <w:b w:val="0"/>
          <w:bCs w:val="0"/>
        </w:rPr>
        <w:t>serviço</w:t>
      </w:r>
      <w:r w:rsidR="1E7FA117">
        <w:rPr>
          <w:b w:val="0"/>
          <w:bCs w:val="0"/>
        </w:rPr>
        <w:t xml:space="preserve"> para </w:t>
      </w:r>
      <w:r w:rsidR="1E7FA117">
        <w:rPr>
          <w:b w:val="0"/>
          <w:bCs w:val="0"/>
        </w:rPr>
        <w:t>encerrar</w:t>
      </w:r>
      <w:r w:rsidR="1E7FA117">
        <w:rPr>
          <w:b w:val="0"/>
          <w:bCs w:val="0"/>
        </w:rPr>
        <w:t xml:space="preserve"> o </w:t>
      </w:r>
      <w:r w:rsidR="1E7FA117">
        <w:rPr>
          <w:b w:val="0"/>
          <w:bCs w:val="0"/>
        </w:rPr>
        <w:t>programa</w:t>
      </w:r>
    </w:p>
    <w:p xmlns:wp14="http://schemas.microsoft.com/office/word/2010/wordml" w:rsidR="00EC49FE" w:rsidP="101B336D" w:rsidRDefault="00EC49FE" w14:paraId="44FBF026" wp14:textId="10BCA2D9">
      <w:pPr>
        <w:pStyle w:val="Normal"/>
        <w:rPr>
          <w:b w:val="0"/>
          <w:bCs w:val="0"/>
          <w:lang w:val="pt-BR"/>
        </w:rPr>
      </w:pPr>
      <w:r w:rsidRPr="101B336D" w:rsidR="1E7FA117">
        <w:rPr>
          <w:b w:val="0"/>
          <w:bCs w:val="0"/>
          <w:lang w:val="pt-BR"/>
        </w:rPr>
        <w:t xml:space="preserve">    </w:t>
      </w:r>
      <w:r w:rsidRPr="101B336D" w:rsidR="1E7FA117">
        <w:rPr>
          <w:b w:val="0"/>
          <w:bCs w:val="0"/>
          <w:lang w:val="pt-BR"/>
        </w:rPr>
        <w:t>syscall</w:t>
      </w:r>
      <w:r w:rsidRPr="101B336D" w:rsidR="1E7FA117">
        <w:rPr>
          <w:b w:val="0"/>
          <w:bCs w:val="0"/>
          <w:lang w:val="pt-BR"/>
        </w:rPr>
        <w:t xml:space="preserve">                 # Chama o </w:t>
      </w:r>
      <w:r w:rsidRPr="101B336D" w:rsidR="1E7FA117">
        <w:rPr>
          <w:b w:val="0"/>
          <w:bCs w:val="0"/>
          <w:lang w:val="pt-BR"/>
        </w:rPr>
        <w:t>serviço</w:t>
      </w:r>
      <w:r w:rsidRPr="101B336D" w:rsidR="1E7FA117">
        <w:rPr>
          <w:b w:val="0"/>
          <w:bCs w:val="0"/>
          <w:lang w:val="pt-BR"/>
        </w:rPr>
        <w:t xml:space="preserve"> de </w:t>
      </w:r>
      <w:r w:rsidRPr="101B336D" w:rsidR="1E7FA117">
        <w:rPr>
          <w:b w:val="0"/>
          <w:bCs w:val="0"/>
          <w:lang w:val="pt-BR"/>
        </w:rPr>
        <w:t>sistema</w:t>
      </w:r>
    </w:p>
    <w:p xmlns:wp14="http://schemas.microsoft.com/office/word/2010/wordml" w:rsidR="00EC49FE" w:rsidP="101B336D" w:rsidRDefault="00EC49FE" w14:paraId="604F5557" wp14:textId="37B0A95D">
      <w:pPr>
        <w:pStyle w:val="Ttulo1"/>
        <w:rPr>
          <w:rFonts w:ascii="Times" w:hAnsi="Times" w:eastAsia="Times" w:cs="Times"/>
        </w:rPr>
      </w:pPr>
      <w:r w:rsidRPr="101B336D" w:rsidR="00EC49FE">
        <w:rPr>
          <w:rFonts w:ascii="Times" w:hAnsi="Times" w:eastAsia="Times" w:cs="Times"/>
        </w:rPr>
        <w:t xml:space="preserve">2. </w:t>
      </w:r>
      <w:r w:rsidRPr="101B336D" w:rsidR="643C3880">
        <w:rPr>
          <w:rFonts w:ascii="Times" w:hAnsi="Times" w:eastAsia="Times" w:cs="Times"/>
        </w:rPr>
        <w:t xml:space="preserve">Estrutura e </w:t>
      </w:r>
      <w:r w:rsidRPr="101B336D" w:rsidR="643C3880">
        <w:rPr>
          <w:rFonts w:ascii="Times" w:hAnsi="Times" w:eastAsia="Times" w:cs="Times"/>
        </w:rPr>
        <w:t>organização</w:t>
      </w:r>
    </w:p>
    <w:p xmlns:wp14="http://schemas.microsoft.com/office/word/2010/wordml" w:rsidR="00EC49FE" w:rsidP="101B336D" w:rsidRDefault="00EC49FE" w14:paraId="0543F7AC" wp14:textId="2018A7F4">
      <w:pPr>
        <w:pStyle w:val="Ttulo1"/>
        <w:ind w:left="0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1DCEEA5B">
        <w:rPr>
          <w:rFonts w:ascii="Times" w:hAnsi="Times" w:eastAsia="Times" w:cs="Times"/>
          <w:sz w:val="24"/>
          <w:szCs w:val="24"/>
        </w:rPr>
        <w:t xml:space="preserve">2.1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Entrada e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Saída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Dados:</w:t>
      </w:r>
    </w:p>
    <w:p xmlns:wp14="http://schemas.microsoft.com/office/word/2010/wordml" w:rsidR="00EC49FE" w:rsidP="101B336D" w:rsidRDefault="00EC49FE" w14:paraId="2EEF13BC" wp14:textId="6F8AA11F">
      <w:pPr>
        <w:pStyle w:val="ListParagraph"/>
        <w:numPr>
          <w:ilvl w:val="1"/>
          <w:numId w:val="20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Código 1: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Utiliza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mensagens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para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interagir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com o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usuário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pedindo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um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número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exibindo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resultado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Usa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syscalls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para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leitura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escrita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R="00EC49FE" w:rsidP="101B336D" w:rsidRDefault="00EC49FE" w14:paraId="4CFC20AE" wp14:textId="0453CC84">
      <w:pPr>
        <w:pStyle w:val="ListParagraph"/>
        <w:numPr>
          <w:ilvl w:val="1"/>
          <w:numId w:val="20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Código 2: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Define um prompt para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exibição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do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resultado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e o valor de entrada é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fixo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(10).</w:t>
      </w:r>
    </w:p>
    <w:p xmlns:wp14="http://schemas.microsoft.com/office/word/2010/wordml" w:rsidR="00EC49FE" w:rsidP="101B336D" w:rsidRDefault="00EC49FE" w14:paraId="41623EA8" wp14:textId="5FD9CD0A">
      <w:pPr>
        <w:pStyle w:val="Normal"/>
        <w:shd w:val="clear" w:color="auto" w:fill="FFFFFF" w:themeFill="background1"/>
        <w:spacing w:before="120" w:beforeAutospacing="off" w:after="120" w:afterAutospacing="off"/>
        <w:ind w:left="0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2.2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Função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Fatorial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R="00EC49FE" w:rsidP="101B336D" w:rsidRDefault="00EC49FE" w14:paraId="6AB6CC7B" wp14:textId="321212FB">
      <w:pPr>
        <w:pStyle w:val="ListParagraph"/>
        <w:numPr>
          <w:ilvl w:val="1"/>
          <w:numId w:val="22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Ambos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implementam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recursão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cálculo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do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fatorial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. O Código 1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usa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sub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decrementar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o valor e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beq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o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caso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base. O Código 2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usa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addi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decremento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ble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o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caso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base, o que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inclui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verificação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 </w:t>
      </w:r>
      <w:r w:rsidRPr="101B336D" w:rsidR="1DCEEA5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 &lt;= 1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diretamente</w:t>
      </w:r>
      <w:r w:rsidRPr="101B336D" w:rsidR="1DCEEA5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R="00EC49FE" w:rsidP="101B336D" w:rsidRDefault="00EC49FE" w14:paraId="1E4BE0AE" wp14:textId="24CA68EC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2.3 Caso Base:</w:t>
      </w:r>
    </w:p>
    <w:p xmlns:wp14="http://schemas.microsoft.com/office/word/2010/wordml" w:rsidR="00EC49FE" w:rsidP="101B336D" w:rsidRDefault="00EC49FE" w14:paraId="48788664" wp14:textId="5CF2A103">
      <w:pPr>
        <w:pStyle w:val="ListParagraph"/>
        <w:numPr>
          <w:ilvl w:val="1"/>
          <w:numId w:val="25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Código 1: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Define o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caso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base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 == 0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retornando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1.</w:t>
      </w:r>
    </w:p>
    <w:p xmlns:wp14="http://schemas.microsoft.com/office/word/2010/wordml" w:rsidR="00EC49FE" w:rsidP="101B336D" w:rsidRDefault="00EC49FE" w14:paraId="518D0967" wp14:textId="08C627A4">
      <w:pPr>
        <w:pStyle w:val="ListParagraph"/>
        <w:numPr>
          <w:ilvl w:val="1"/>
          <w:numId w:val="25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Código 2: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Define o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caso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base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 &lt;= 1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retornando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1.</w:t>
      </w:r>
    </w:p>
    <w:p xmlns:wp14="http://schemas.microsoft.com/office/word/2010/wordml" w:rsidR="00EC49FE" w:rsidP="101B336D" w:rsidRDefault="00EC49FE" w14:paraId="43961AAD" wp14:textId="2A9309CF">
      <w:pPr>
        <w:pStyle w:val="Normal"/>
        <w:shd w:val="clear" w:color="auto" w:fill="FFFFFF" w:themeFill="background1"/>
        <w:spacing w:before="120" w:beforeAutospacing="off" w:after="120" w:afterAutospacing="off"/>
        <w:ind w:left="0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2.4 </w:t>
      </w: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Lógica</w:t>
      </w: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Recursão</w:t>
      </w: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R="00EC49FE" w:rsidP="101B336D" w:rsidRDefault="00EC49FE" w14:paraId="1D525EFF" wp14:textId="0DB0C241">
      <w:pPr>
        <w:pStyle w:val="ListParagraph"/>
        <w:numPr>
          <w:ilvl w:val="1"/>
          <w:numId w:val="26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Código 1: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Realiza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chamada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recursiva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decrementando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 valor e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multiplicando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resultado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volta.</w:t>
      </w:r>
    </w:p>
    <w:p xmlns:wp14="http://schemas.microsoft.com/office/word/2010/wordml" w:rsidR="00EC49FE" w:rsidP="101B336D" w:rsidRDefault="00EC49FE" w14:paraId="79F08E3B" wp14:textId="0629E2E8">
      <w:pPr>
        <w:pStyle w:val="ListParagraph"/>
        <w:numPr>
          <w:ilvl w:val="1"/>
          <w:numId w:val="26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Código 2: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Semelhante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, mas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realiza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a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multiplicação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a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chamada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recursiva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com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uma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abordagem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mais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clara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utilizando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etiquetas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(</w:t>
      </w: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base_case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</w:t>
      </w:r>
      <w:r w:rsidRPr="101B336D" w:rsidR="3B8D1CF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end_recursion</w:t>
      </w:r>
      <w:r w:rsidRPr="101B336D" w:rsidR="3B8D1C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).</w:t>
      </w:r>
    </w:p>
    <w:p xmlns:wp14="http://schemas.microsoft.com/office/word/2010/wordml" w:rsidR="00EC49FE" w:rsidP="101B336D" w:rsidRDefault="00EC49FE" w14:paraId="5C930720" wp14:textId="3777266A">
      <w:pPr>
        <w:pStyle w:val="Ttulo4"/>
        <w:shd w:val="clear" w:color="auto" w:fill="FFFFFF" w:themeFill="background1"/>
        <w:spacing w:before="120" w:beforeAutospacing="off" w:after="120" w:afterAutospacing="off"/>
        <w:ind w:left="0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6"/>
          <w:szCs w:val="26"/>
          <w:lang w:val="en-US"/>
        </w:rPr>
      </w:pPr>
      <w:r w:rsidRPr="101B336D" w:rsidR="00603861">
        <w:rPr>
          <w:rFonts w:ascii="Times" w:hAnsi="Times" w:eastAsia="Times" w:cs="Times"/>
          <w:sz w:val="26"/>
          <w:szCs w:val="26"/>
        </w:rPr>
        <w:t>3</w:t>
      </w:r>
      <w:r w:rsidRPr="101B336D" w:rsidR="00EC49FE">
        <w:rPr>
          <w:rFonts w:ascii="Times" w:hAnsi="Times" w:eastAsia="Times" w:cs="Times"/>
          <w:sz w:val="26"/>
          <w:szCs w:val="26"/>
        </w:rPr>
        <w:t xml:space="preserve">. </w:t>
      </w:r>
      <w:r w:rsidRPr="101B336D" w:rsidR="3CFB6565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6"/>
          <w:szCs w:val="26"/>
          <w:lang w:val="en-US"/>
        </w:rPr>
        <w:t>Sintaxe</w:t>
      </w:r>
      <w:r w:rsidRPr="101B336D" w:rsidR="3CFB6565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6"/>
          <w:szCs w:val="26"/>
          <w:lang w:val="en-US"/>
        </w:rPr>
        <w:t xml:space="preserve"> e </w:t>
      </w:r>
      <w:r w:rsidRPr="101B336D" w:rsidR="3CFB6565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6"/>
          <w:szCs w:val="26"/>
          <w:lang w:val="en-US"/>
        </w:rPr>
        <w:t>Comentários</w:t>
      </w:r>
      <w:r w:rsidRPr="101B336D" w:rsidR="3CFB6565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6"/>
          <w:szCs w:val="26"/>
          <w:lang w:val="en-US"/>
        </w:rPr>
        <w:t>:</w:t>
      </w:r>
    </w:p>
    <w:p xmlns:wp14="http://schemas.microsoft.com/office/word/2010/wordml" w:rsidR="00EC49FE" w:rsidP="101B336D" w:rsidRDefault="00EC49FE" w14:paraId="5DE995EA" wp14:textId="05DE346D">
      <w:pPr>
        <w:pStyle w:val="ListParagraph"/>
        <w:numPr>
          <w:ilvl w:val="0"/>
          <w:numId w:val="25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3CFB6565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Código 1: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Inclui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comentários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explicativos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para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cada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bloco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operação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R="00EC49FE" w:rsidP="101B336D" w:rsidRDefault="00EC49FE" w14:paraId="17EBD41D" wp14:textId="31361771">
      <w:pPr>
        <w:pStyle w:val="ListParagraph"/>
        <w:numPr>
          <w:ilvl w:val="0"/>
          <w:numId w:val="25"/>
        </w:numPr>
        <w:shd w:val="clear" w:color="auto" w:fill="FFFFFF" w:themeFill="background1"/>
        <w:spacing w:before="120" w:beforeAutospacing="off" w:after="12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1B336D" w:rsidR="3CFB6565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Código 2: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Utiliza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uma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estrutura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clara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comentários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dividindo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explicitamente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função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fatorial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 main,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além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utilizar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instruções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mais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claras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101B336D" w:rsidR="3CFB6565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</w:t>
      </w:r>
      <w:r w:rsidRPr="101B336D" w:rsidR="3CFB65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).</w:t>
      </w:r>
    </w:p>
    <w:p xmlns:wp14="http://schemas.microsoft.com/office/word/2010/wordml" w:rsidR="00EC49FE" w:rsidP="101B336D" w:rsidRDefault="00EC49FE" w14:paraId="0D96A8D3" wp14:textId="450479C2">
      <w:pPr>
        <w:pStyle w:val="Ttulo1"/>
      </w:pPr>
      <w:r w:rsidR="00EC49FE">
        <w:rPr/>
        <w:t xml:space="preserve">  </w:t>
      </w:r>
    </w:p>
    <w:p xmlns:wp14="http://schemas.microsoft.com/office/word/2010/wordml" w:rsidR="00EC49FE" w:rsidP="101B336D" w:rsidRDefault="00603861" w14:paraId="7CDCF276" wp14:textId="44E307E8">
      <w:pPr>
        <w:pStyle w:val="Ttulo1"/>
        <w:rPr>
          <w:rFonts w:ascii="Times" w:hAnsi="Times" w:eastAsia="Times" w:cs="Times"/>
        </w:rPr>
      </w:pPr>
      <w:r w:rsidRPr="101B336D" w:rsidR="00603861">
        <w:rPr>
          <w:rFonts w:ascii="Times" w:hAnsi="Times" w:eastAsia="Times" w:cs="Times"/>
        </w:rPr>
        <w:t>4</w:t>
      </w:r>
      <w:r w:rsidRPr="101B336D" w:rsidR="00EC49FE">
        <w:rPr>
          <w:rFonts w:ascii="Times" w:hAnsi="Times" w:eastAsia="Times" w:cs="Times"/>
        </w:rPr>
        <w:t xml:space="preserve">. </w:t>
      </w:r>
      <w:r w:rsidRPr="101B336D" w:rsidR="30A02A01">
        <w:rPr>
          <w:rFonts w:ascii="Times" w:hAnsi="Times" w:eastAsia="Times" w:cs="Times"/>
        </w:rPr>
        <w:t>Conclusão</w:t>
      </w:r>
    </w:p>
    <w:p w:rsidR="30A02A01" w:rsidP="101B336D" w:rsidRDefault="30A02A01" w14:paraId="0697B865" w14:textId="0336F185">
      <w:pPr>
        <w:pStyle w:val="Normal"/>
        <w:rPr>
          <w:noProof w:val="0"/>
          <w:lang w:val="en-US"/>
        </w:rPr>
      </w:pP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Ambos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os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códigos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implementam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função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cálculo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do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fatorial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maneira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correta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utilizando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técnicas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recursão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O Código 2,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gerado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pelo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modelo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ChatGPT,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apresenta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uma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organização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clareza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superiores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com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uma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estrutura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casos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base 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recursão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bem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definidas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além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um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consistente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das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instruções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MIPS. O Código 1,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apesar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funcional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possui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uma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abordagem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mais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manual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manipulação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pilha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lógica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 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decremento</w:t>
      </w:r>
      <w:r w:rsidRPr="101B336D" w:rsidR="30A02A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  <w:r w:rsidRPr="101B336D" w:rsidR="0C5C34B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EC49FE" w:rsidP="00603861" w:rsidRDefault="00EC49FE" w14:paraId="071E4E01" wp14:textId="342D3FD6">
      <w:pPr>
        <w:pStyle w:val="Ttulo1"/>
      </w:pPr>
      <w:r w:rsidR="00EC49FE">
        <w:rPr/>
        <w:t>Referenc</w:t>
      </w:r>
      <w:r w:rsidR="560052E6">
        <w:rPr/>
        <w:t>ias</w:t>
      </w:r>
    </w:p>
    <w:p xmlns:wp14="http://schemas.microsoft.com/office/word/2010/wordml" w:rsidR="002469A4" w:rsidP="101B336D" w:rsidRDefault="002469A4" w14:paraId="6A05A809" wp14:textId="736DAFDF">
      <w:pPr>
        <w:pStyle w:val="Reference"/>
        <w:numPr>
          <w:ilvl w:val="0"/>
          <w:numId w:val="27"/>
        </w:numPr>
        <w:rPr/>
      </w:pPr>
      <w:r w:rsidR="560052E6">
        <w:rPr/>
        <w:t>Organização</w:t>
      </w:r>
      <w:r w:rsidR="560052E6">
        <w:rPr/>
        <w:t xml:space="preserve"> do </w:t>
      </w:r>
      <w:r w:rsidR="560052E6">
        <w:rPr/>
        <w:t>texto</w:t>
      </w:r>
      <w:r w:rsidR="560052E6">
        <w:rPr/>
        <w:t xml:space="preserve"> </w:t>
      </w:r>
      <w:r w:rsidR="560052E6">
        <w:rPr/>
        <w:t>conforme</w:t>
      </w:r>
      <w:r w:rsidR="560052E6">
        <w:rPr/>
        <w:t xml:space="preserve"> norma da SBC</w:t>
      </w:r>
    </w:p>
    <w:p w:rsidR="76FE1A77" w:rsidP="101B336D" w:rsidRDefault="76FE1A77" w14:paraId="0605AC6B" w14:textId="2F5F80BF">
      <w:pPr>
        <w:pStyle w:val="Reference"/>
        <w:numPr>
          <w:ilvl w:val="0"/>
          <w:numId w:val="2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01B336D" w:rsidR="76FE1A77">
        <w:rPr>
          <w:lang w:val="pt-BR"/>
        </w:rPr>
        <w:t xml:space="preserve">Conhecimento aplicado para tais </w:t>
      </w:r>
      <w:r w:rsidRPr="101B336D" w:rsidR="76FE1A77">
        <w:rPr>
          <w:lang w:val="pt-BR"/>
        </w:rPr>
        <w:t xml:space="preserve">informações </w:t>
      </w:r>
      <w:r w:rsidRPr="101B336D" w:rsidR="2EBAC166">
        <w:rPr>
          <w:lang w:val="pt-BR"/>
        </w:rPr>
        <w:t>adquirido</w:t>
      </w:r>
      <w:r w:rsidRPr="101B336D" w:rsidR="2EBAC166">
        <w:rPr>
          <w:lang w:val="pt-BR"/>
        </w:rPr>
        <w:t xml:space="preserve"> em aula com o professor Harrison Herman Silva e </w:t>
      </w:r>
      <w:r w:rsidRPr="101B336D" w:rsidR="2EBAC166">
        <w:rPr>
          <w:lang w:val="pt-BR"/>
        </w:rPr>
        <w:t>atraves</w:t>
      </w:r>
      <w:r w:rsidRPr="101B336D" w:rsidR="2EBAC166">
        <w:rPr>
          <w:lang w:val="pt-BR"/>
        </w:rPr>
        <w:t xml:space="preserve"> da </w:t>
      </w:r>
      <w:r w:rsidRPr="101B336D" w:rsidR="2EBAC166">
        <w:rPr>
          <w:lang w:val="pt-BR"/>
        </w:rPr>
        <w:t>bibli</w:t>
      </w:r>
      <w:r w:rsidRPr="101B336D" w:rsidR="5452F278">
        <w:rPr>
          <w:lang w:val="pt-BR"/>
        </w:rPr>
        <w:t>ográfia</w:t>
      </w:r>
      <w:r w:rsidRPr="101B336D" w:rsidR="5452F278">
        <w:rPr>
          <w:lang w:val="pt-BR"/>
        </w:rPr>
        <w:t xml:space="preserve"> </w:t>
      </w:r>
      <w:r w:rsidRPr="101B336D" w:rsidR="2EBAC1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[Patterson, D. A., &amp; Hennessy, J. L.</w:t>
      </w:r>
      <w:r w:rsidRPr="101B336D" w:rsidR="2268A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101B336D" w:rsidR="2268A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Organizacao</w:t>
      </w:r>
      <w:r w:rsidRPr="101B336D" w:rsidR="2268A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Projeto de Computadores. Elsevier]</w:t>
      </w:r>
    </w:p>
    <w:p w:rsidR="101B336D" w:rsidP="101B336D" w:rsidRDefault="101B336D" w14:paraId="3617D7EF" w14:textId="6F5E42A3">
      <w:pPr>
        <w:pStyle w:val="Reference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06EFE" w:rsidRDefault="00B06EFE" w14:paraId="0E27B00A" wp14:textId="77777777">
      <w:r>
        <w:separator/>
      </w:r>
    </w:p>
  </w:endnote>
  <w:endnote w:type="continuationSeparator" w:id="0">
    <w:p xmlns:wp14="http://schemas.microsoft.com/office/word/2010/wordml" w:rsidR="00B06EFE" w:rsidRDefault="00B06EFE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5460F38F" wp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06EFE" w:rsidRDefault="00B06EFE" w14:paraId="44EAFD9C" wp14:textId="77777777">
      <w:r>
        <w:separator/>
      </w:r>
    </w:p>
  </w:footnote>
  <w:footnote w:type="continuationSeparator" w:id="0">
    <w:p xmlns:wp14="http://schemas.microsoft.com/office/word/2010/wordml" w:rsidR="00B06EFE" w:rsidRDefault="00B06EFE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d948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fb7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6e7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ced06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01c0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2765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57f1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9aae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835799744">
    <w:abstractNumId w:val="11"/>
  </w:num>
  <w:num w:numId="2" w16cid:durableId="1652056354">
    <w:abstractNumId w:val="14"/>
  </w:num>
  <w:num w:numId="3" w16cid:durableId="325400640">
    <w:abstractNumId w:val="15"/>
  </w:num>
  <w:num w:numId="4" w16cid:durableId="909077290">
    <w:abstractNumId w:val="16"/>
  </w:num>
  <w:num w:numId="5" w16cid:durableId="77144026">
    <w:abstractNumId w:val="10"/>
  </w:num>
  <w:num w:numId="6" w16cid:durableId="687414822">
    <w:abstractNumId w:val="18"/>
  </w:num>
  <w:num w:numId="7" w16cid:durableId="1036857967">
    <w:abstractNumId w:val="13"/>
  </w:num>
  <w:num w:numId="8" w16cid:durableId="116802159">
    <w:abstractNumId w:val="17"/>
  </w:num>
  <w:num w:numId="9" w16cid:durableId="1301770085">
    <w:abstractNumId w:val="12"/>
  </w:num>
  <w:num w:numId="10" w16cid:durableId="1324043853">
    <w:abstractNumId w:val="9"/>
  </w:num>
  <w:num w:numId="11" w16cid:durableId="796030073">
    <w:abstractNumId w:val="7"/>
  </w:num>
  <w:num w:numId="12" w16cid:durableId="236675861">
    <w:abstractNumId w:val="6"/>
  </w:num>
  <w:num w:numId="13" w16cid:durableId="1997373024">
    <w:abstractNumId w:val="5"/>
  </w:num>
  <w:num w:numId="14" w16cid:durableId="2107573323">
    <w:abstractNumId w:val="4"/>
  </w:num>
  <w:num w:numId="15" w16cid:durableId="1544559775">
    <w:abstractNumId w:val="8"/>
  </w:num>
  <w:num w:numId="16" w16cid:durableId="1155801894">
    <w:abstractNumId w:val="3"/>
  </w:num>
  <w:num w:numId="17" w16cid:durableId="601693369">
    <w:abstractNumId w:val="2"/>
  </w:num>
  <w:num w:numId="18" w16cid:durableId="686566860">
    <w:abstractNumId w:val="1"/>
  </w:num>
  <w:num w:numId="19" w16cid:durableId="7317350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67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90F99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C071E"/>
    <w:rsid w:val="00EC49FE"/>
    <w:rsid w:val="00EE70EF"/>
    <w:rsid w:val="00F966A4"/>
    <w:rsid w:val="00FC4CC4"/>
    <w:rsid w:val="00FF1B4C"/>
    <w:rsid w:val="067AA92B"/>
    <w:rsid w:val="067EEDFA"/>
    <w:rsid w:val="0A4034B7"/>
    <w:rsid w:val="0B89B710"/>
    <w:rsid w:val="0C5C34B7"/>
    <w:rsid w:val="0DB3940E"/>
    <w:rsid w:val="0E5BFCBA"/>
    <w:rsid w:val="0F455E04"/>
    <w:rsid w:val="101B336D"/>
    <w:rsid w:val="1083633D"/>
    <w:rsid w:val="17452F3E"/>
    <w:rsid w:val="18D008C9"/>
    <w:rsid w:val="1A8FB70A"/>
    <w:rsid w:val="1BFF92F3"/>
    <w:rsid w:val="1DCEEA5B"/>
    <w:rsid w:val="1E7FA117"/>
    <w:rsid w:val="1E97F652"/>
    <w:rsid w:val="201F92D4"/>
    <w:rsid w:val="2268ACC8"/>
    <w:rsid w:val="28C85F25"/>
    <w:rsid w:val="2EBAC166"/>
    <w:rsid w:val="30A02A01"/>
    <w:rsid w:val="33C0929B"/>
    <w:rsid w:val="34994649"/>
    <w:rsid w:val="36E47583"/>
    <w:rsid w:val="381F7BAA"/>
    <w:rsid w:val="3A59FAD3"/>
    <w:rsid w:val="3B8D1CF0"/>
    <w:rsid w:val="3BC1F028"/>
    <w:rsid w:val="3CBC6638"/>
    <w:rsid w:val="3CFB6565"/>
    <w:rsid w:val="3D3A8F4E"/>
    <w:rsid w:val="3D9D4F5E"/>
    <w:rsid w:val="3F6A6F20"/>
    <w:rsid w:val="42140524"/>
    <w:rsid w:val="4439F22A"/>
    <w:rsid w:val="45F6E5B2"/>
    <w:rsid w:val="4AE5AD2B"/>
    <w:rsid w:val="51309BD0"/>
    <w:rsid w:val="527A9737"/>
    <w:rsid w:val="52A353F2"/>
    <w:rsid w:val="5452F278"/>
    <w:rsid w:val="560052E6"/>
    <w:rsid w:val="56EAF25E"/>
    <w:rsid w:val="57D685AB"/>
    <w:rsid w:val="5C6357EE"/>
    <w:rsid w:val="5D7D0369"/>
    <w:rsid w:val="5F89CCB6"/>
    <w:rsid w:val="616A7170"/>
    <w:rsid w:val="62234C3E"/>
    <w:rsid w:val="633B3986"/>
    <w:rsid w:val="6385A524"/>
    <w:rsid w:val="643C3880"/>
    <w:rsid w:val="65503448"/>
    <w:rsid w:val="65B3A9E7"/>
    <w:rsid w:val="6DD972BC"/>
    <w:rsid w:val="7053099A"/>
    <w:rsid w:val="71B49E3A"/>
    <w:rsid w:val="728822B1"/>
    <w:rsid w:val="74B8ECF7"/>
    <w:rsid w:val="76FE1A77"/>
    <w:rsid w:val="78FA7A77"/>
    <w:rsid w:val="79E5BF72"/>
    <w:rsid w:val="7B40A86A"/>
    <w:rsid w:val="7CE7BEB9"/>
    <w:rsid w:val="7D3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4:docId w14:val="021546BF"/>
  <w15:chartTrackingRefBased/>
  <w15:docId w15:val="{6C918A69-D180-43F2-B3F1-5F6511197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Tipodeletrapredefinidodopargrafo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iperligao">
    <w:name w:val="Hyperlink"/>
    <w:basedOn w:val="Tipodeletrapredefinidodopargraf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-formatado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Matheus Militão Santos</lastModifiedBy>
  <revision>3</revision>
  <lastPrinted>2005-03-17T07:14:00.0000000Z</lastPrinted>
  <dcterms:created xsi:type="dcterms:W3CDTF">2024-05-16T22:46:00.0000000Z</dcterms:created>
  <dcterms:modified xsi:type="dcterms:W3CDTF">2024-05-16T23:24:44.5995854Z</dcterms:modified>
</coreProperties>
</file>